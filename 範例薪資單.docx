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6230" w14:textId="06817304" w:rsidR="00BF294F" w:rsidRPr="00DC2F54" w:rsidRDefault="000B5677" w:rsidP="00DC2F54">
      <w:pPr>
        <w:jc w:val="center"/>
        <w:rPr>
          <w:rFonts w:ascii="微軟正黑體" w:eastAsia="微軟正黑體" w:hAnsi="微軟正黑體" w:cstheme="majorHAnsi"/>
          <w:sz w:val="36"/>
          <w:szCs w:val="36"/>
        </w:rPr>
      </w:pPr>
      <w:r w:rsidRPr="00FD671A">
        <w:rPr>
          <w:rFonts w:hint="eastAsia"/>
        </w:rPr>
        <w:t>#</w:t>
      </w:r>
      <w:r w:rsidRPr="00FD671A">
        <w:rPr>
          <w:rFonts w:hint="eastAsia"/>
        </w:rPr>
        <w:t>發薪日期</w:t>
      </w:r>
      <w:r w:rsidR="00BF294F">
        <w:rPr>
          <w:rFonts w:ascii="微軟正黑體" w:eastAsia="微軟正黑體" w:hAnsi="微軟正黑體" w:cstheme="majorHAnsi" w:hint="eastAsia"/>
          <w:sz w:val="36"/>
          <w:szCs w:val="36"/>
        </w:rPr>
        <w:t xml:space="preserve"> </w:t>
      </w:r>
      <w:r w:rsidR="00BF294F" w:rsidRPr="00514430">
        <w:rPr>
          <w:rFonts w:ascii="微軟正黑體" w:eastAsia="微軟正黑體" w:hAnsi="微軟正黑體" w:cstheme="majorHAnsi"/>
          <w:sz w:val="36"/>
          <w:szCs w:val="36"/>
        </w:rPr>
        <w:t>員工薪資條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98"/>
        <w:gridCol w:w="2712"/>
        <w:gridCol w:w="3032"/>
        <w:gridCol w:w="2514"/>
      </w:tblGrid>
      <w:tr w:rsidR="00BF294F" w:rsidRPr="00E81BC2" w14:paraId="40882A22" w14:textId="77777777" w:rsidTr="009611D8">
        <w:trPr>
          <w:trHeight w:val="458"/>
        </w:trPr>
        <w:tc>
          <w:tcPr>
            <w:tcW w:w="1051" w:type="pct"/>
            <w:vAlign w:val="center"/>
          </w:tcPr>
          <w:p w14:paraId="1F597DDE" w14:textId="77777777" w:rsidR="00BF294F" w:rsidRPr="00E81BC2" w:rsidRDefault="00BF294F" w:rsidP="009611D8">
            <w:pPr>
              <w:spacing w:line="276" w:lineRule="auto"/>
              <w:rPr>
                <w:rFonts w:ascii="微軟正黑體" w:eastAsia="微軟正黑體" w:hAnsi="微軟正黑體" w:cstheme="majorHAnsi"/>
              </w:rPr>
            </w:pPr>
            <w:r w:rsidRPr="00E81BC2"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>部    門:</w:t>
            </w:r>
          </w:p>
        </w:tc>
        <w:tc>
          <w:tcPr>
            <w:tcW w:w="3949" w:type="pct"/>
            <w:gridSpan w:val="3"/>
            <w:vAlign w:val="center"/>
          </w:tcPr>
          <w:p w14:paraId="473E6A7D" w14:textId="3FCD0407" w:rsidR="00BF294F" w:rsidRPr="00E81BC2" w:rsidRDefault="007854E2" w:rsidP="009611D8">
            <w:pPr>
              <w:spacing w:line="276" w:lineRule="auto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#部門</w:t>
            </w:r>
          </w:p>
        </w:tc>
      </w:tr>
      <w:tr w:rsidR="00BF294F" w:rsidRPr="00E81BC2" w14:paraId="53DEA2F2" w14:textId="77777777" w:rsidTr="009611D8">
        <w:trPr>
          <w:trHeight w:val="458"/>
        </w:trPr>
        <w:tc>
          <w:tcPr>
            <w:tcW w:w="1051" w:type="pct"/>
            <w:vAlign w:val="center"/>
          </w:tcPr>
          <w:p w14:paraId="42C52355" w14:textId="77777777" w:rsidR="00BF294F" w:rsidRPr="00E81BC2" w:rsidRDefault="00BF294F" w:rsidP="009611D8">
            <w:pPr>
              <w:spacing w:line="276" w:lineRule="auto"/>
              <w:rPr>
                <w:rFonts w:ascii="微軟正黑體" w:eastAsia="微軟正黑體" w:hAnsi="微軟正黑體" w:cstheme="majorHAnsi"/>
              </w:rPr>
            </w:pPr>
            <w:r w:rsidRPr="00E81BC2"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>職    稱:</w:t>
            </w:r>
          </w:p>
        </w:tc>
        <w:tc>
          <w:tcPr>
            <w:tcW w:w="3949" w:type="pct"/>
            <w:gridSpan w:val="3"/>
            <w:vAlign w:val="center"/>
          </w:tcPr>
          <w:p w14:paraId="1FE94A93" w14:textId="37206A1E" w:rsidR="00BF294F" w:rsidRPr="00E81BC2" w:rsidRDefault="007854E2" w:rsidP="00810020">
            <w:pPr>
              <w:spacing w:line="276" w:lineRule="auto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#職稱</w:t>
            </w:r>
          </w:p>
        </w:tc>
      </w:tr>
      <w:tr w:rsidR="00BF294F" w:rsidRPr="00E81BC2" w14:paraId="48AE746B" w14:textId="77777777" w:rsidTr="009611D8">
        <w:trPr>
          <w:trHeight w:val="458"/>
        </w:trPr>
        <w:tc>
          <w:tcPr>
            <w:tcW w:w="1051" w:type="pct"/>
            <w:vAlign w:val="center"/>
          </w:tcPr>
          <w:p w14:paraId="1F1E0AF0" w14:textId="77777777" w:rsidR="00BF294F" w:rsidRPr="00E81BC2" w:rsidRDefault="00BF294F" w:rsidP="009611D8">
            <w:pPr>
              <w:spacing w:line="276" w:lineRule="auto"/>
              <w:rPr>
                <w:rFonts w:ascii="微軟正黑體" w:eastAsia="微軟正黑體" w:hAnsi="微軟正黑體" w:cstheme="majorHAnsi"/>
              </w:rPr>
            </w:pPr>
            <w:r w:rsidRPr="00E81BC2"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>中文姓名:</w:t>
            </w:r>
          </w:p>
        </w:tc>
        <w:tc>
          <w:tcPr>
            <w:tcW w:w="3949" w:type="pct"/>
            <w:gridSpan w:val="3"/>
            <w:vAlign w:val="center"/>
          </w:tcPr>
          <w:p w14:paraId="5E9657AD" w14:textId="7193D81D" w:rsidR="00BF294F" w:rsidRPr="00E81BC2" w:rsidRDefault="007854E2" w:rsidP="009611D8">
            <w:pPr>
              <w:spacing w:line="276" w:lineRule="auto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#中文姓名</w:t>
            </w:r>
          </w:p>
        </w:tc>
      </w:tr>
      <w:tr w:rsidR="00BF294F" w:rsidRPr="00E81BC2" w14:paraId="7A7CF6BA" w14:textId="77777777" w:rsidTr="009611D8">
        <w:trPr>
          <w:trHeight w:val="458"/>
        </w:trPr>
        <w:tc>
          <w:tcPr>
            <w:tcW w:w="1051" w:type="pct"/>
            <w:tcBorders>
              <w:bottom w:val="single" w:sz="4" w:space="0" w:color="auto"/>
            </w:tcBorders>
            <w:vAlign w:val="center"/>
          </w:tcPr>
          <w:p w14:paraId="67B50E47" w14:textId="77777777" w:rsidR="00BF294F" w:rsidRPr="00E81BC2" w:rsidRDefault="00BF294F" w:rsidP="009611D8">
            <w:pPr>
              <w:spacing w:line="276" w:lineRule="auto"/>
              <w:rPr>
                <w:rFonts w:ascii="微軟正黑體" w:eastAsia="微軟正黑體" w:hAnsi="微軟正黑體" w:cstheme="majorHAnsi"/>
              </w:rPr>
            </w:pPr>
            <w:r w:rsidRPr="00E81BC2"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>英文姓名:</w:t>
            </w:r>
          </w:p>
        </w:tc>
        <w:tc>
          <w:tcPr>
            <w:tcW w:w="3949" w:type="pct"/>
            <w:gridSpan w:val="3"/>
            <w:tcBorders>
              <w:bottom w:val="single" w:sz="4" w:space="0" w:color="auto"/>
            </w:tcBorders>
            <w:vAlign w:val="center"/>
          </w:tcPr>
          <w:p w14:paraId="27F198BB" w14:textId="4FD6BADC" w:rsidR="00BF294F" w:rsidRPr="00E81BC2" w:rsidRDefault="007854E2" w:rsidP="009611D8">
            <w:pPr>
              <w:spacing w:line="276" w:lineRule="auto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#英文姓名</w:t>
            </w:r>
          </w:p>
        </w:tc>
      </w:tr>
      <w:tr w:rsidR="00BF294F" w:rsidRPr="00E81BC2" w14:paraId="5A577B68" w14:textId="77777777" w:rsidTr="009611D8">
        <w:trPr>
          <w:trHeight w:val="458"/>
        </w:trPr>
        <w:tc>
          <w:tcPr>
            <w:tcW w:w="1051" w:type="pct"/>
            <w:tcBorders>
              <w:bottom w:val="single" w:sz="4" w:space="0" w:color="auto"/>
            </w:tcBorders>
            <w:vAlign w:val="center"/>
          </w:tcPr>
          <w:p w14:paraId="271231A3" w14:textId="77777777" w:rsidR="00BF294F" w:rsidRPr="00E81BC2" w:rsidRDefault="00BF294F" w:rsidP="009611D8">
            <w:pPr>
              <w:spacing w:line="276" w:lineRule="auto"/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theme="majorHAnsi" w:hint="eastAsia"/>
                <w:b/>
                <w:sz w:val="28"/>
                <w:szCs w:val="28"/>
              </w:rPr>
              <w:t>本月事假時數</w:t>
            </w:r>
          </w:p>
        </w:tc>
        <w:tc>
          <w:tcPr>
            <w:tcW w:w="1297" w:type="pct"/>
            <w:tcBorders>
              <w:bottom w:val="single" w:sz="4" w:space="0" w:color="auto"/>
            </w:tcBorders>
            <w:vAlign w:val="center"/>
          </w:tcPr>
          <w:p w14:paraId="0006FBA2" w14:textId="7BCB5A2B" w:rsidR="00BF294F" w:rsidRDefault="007854E2" w:rsidP="009611D8">
            <w:pPr>
              <w:spacing w:line="276" w:lineRule="auto"/>
              <w:ind w:left="1680" w:hangingChars="600" w:hanging="1680"/>
              <w:jc w:val="right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#事假時數</w:t>
            </w:r>
            <w:r w:rsidR="000B4A35">
              <w:rPr>
                <w:rFonts w:ascii="微軟正黑體" w:eastAsia="微軟正黑體" w:hAnsi="微軟正黑體" w:cstheme="majorHAnsi"/>
                <w:sz w:val="28"/>
                <w:szCs w:val="28"/>
              </w:rPr>
              <w:t xml:space="preserve"> </w:t>
            </w:r>
            <w:proofErr w:type="spellStart"/>
            <w:r w:rsidR="00BF294F"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hrs</w:t>
            </w:r>
            <w:proofErr w:type="spellEnd"/>
          </w:p>
        </w:tc>
        <w:tc>
          <w:tcPr>
            <w:tcW w:w="1450" w:type="pct"/>
            <w:tcBorders>
              <w:bottom w:val="single" w:sz="4" w:space="0" w:color="auto"/>
            </w:tcBorders>
            <w:vAlign w:val="center"/>
          </w:tcPr>
          <w:p w14:paraId="26F018EB" w14:textId="77777777" w:rsidR="00BF294F" w:rsidRDefault="00BF294F" w:rsidP="009611D8">
            <w:pPr>
              <w:spacing w:line="276" w:lineRule="auto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 w:rsidRPr="00765813">
              <w:rPr>
                <w:rFonts w:ascii="微軟正黑體" w:eastAsia="微軟正黑體" w:hAnsi="微軟正黑體" w:cstheme="majorHAnsi" w:hint="eastAsia"/>
                <w:b/>
                <w:sz w:val="28"/>
                <w:szCs w:val="28"/>
              </w:rPr>
              <w:t>本月病假時數</w:t>
            </w:r>
            <w:r>
              <w:rPr>
                <w:rFonts w:ascii="微軟正黑體" w:eastAsia="微軟正黑體" w:hAnsi="微軟正黑體" w:cstheme="majorHAnsi" w:hint="eastAsia"/>
                <w:b/>
                <w:sz w:val="28"/>
                <w:szCs w:val="28"/>
              </w:rPr>
              <w:t>(</w:t>
            </w:r>
            <w:r w:rsidRPr="00765813">
              <w:rPr>
                <w:rFonts w:ascii="微軟正黑體" w:eastAsia="微軟正黑體" w:hAnsi="微軟正黑體" w:cstheme="majorHAnsi" w:hint="eastAsia"/>
                <w:b/>
                <w:sz w:val="28"/>
                <w:szCs w:val="28"/>
              </w:rPr>
              <w:t>半薪</w:t>
            </w:r>
            <w:r>
              <w:rPr>
                <w:rFonts w:ascii="微軟正黑體" w:eastAsia="微軟正黑體" w:hAnsi="微軟正黑體" w:cstheme="majorHAnsi" w:hint="eastAsia"/>
                <w:b/>
                <w:sz w:val="28"/>
                <w:szCs w:val="28"/>
              </w:rPr>
              <w:t>)</w:t>
            </w:r>
          </w:p>
        </w:tc>
        <w:tc>
          <w:tcPr>
            <w:tcW w:w="1202" w:type="pct"/>
            <w:tcBorders>
              <w:bottom w:val="single" w:sz="4" w:space="0" w:color="auto"/>
            </w:tcBorders>
            <w:vAlign w:val="center"/>
          </w:tcPr>
          <w:p w14:paraId="0817F858" w14:textId="77777777" w:rsidR="00E205C6" w:rsidRPr="00E205C6" w:rsidRDefault="007854E2" w:rsidP="00E205C6">
            <w:pPr>
              <w:spacing w:line="276" w:lineRule="auto"/>
              <w:jc w:val="right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#</w:t>
            </w:r>
            <w:r w:rsidR="00E205C6" w:rsidRPr="00E205C6"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病假時數</w:t>
            </w:r>
          </w:p>
          <w:p w14:paraId="63F8C982" w14:textId="1A9EFD05" w:rsidR="00BF294F" w:rsidRDefault="00E205C6" w:rsidP="00E205C6">
            <w:pPr>
              <w:spacing w:line="276" w:lineRule="auto"/>
              <w:jc w:val="right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 w:rsidRPr="00E205C6"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/</w:t>
            </w:r>
            <w:proofErr w:type="gramStart"/>
            <w:r w:rsidRPr="00E205C6"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扣半薪</w:t>
            </w:r>
            <w:proofErr w:type="gramEnd"/>
            <w:r w:rsidR="008A3C1B">
              <w:rPr>
                <w:rFonts w:ascii="微軟正黑體" w:eastAsia="微軟正黑體" w:hAnsi="微軟正黑體" w:cstheme="majorHAnsi"/>
                <w:sz w:val="28"/>
                <w:szCs w:val="28"/>
              </w:rPr>
              <w:t xml:space="preserve"> </w:t>
            </w:r>
            <w:proofErr w:type="spellStart"/>
            <w:r w:rsidR="00BF294F"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hrs</w:t>
            </w:r>
            <w:proofErr w:type="spellEnd"/>
          </w:p>
        </w:tc>
      </w:tr>
      <w:tr w:rsidR="00BF294F" w:rsidRPr="00E81BC2" w14:paraId="6F180CDA" w14:textId="77777777" w:rsidTr="009611D8">
        <w:trPr>
          <w:trHeight w:val="567"/>
        </w:trPr>
        <w:tc>
          <w:tcPr>
            <w:tcW w:w="1051" w:type="pct"/>
            <w:vMerge w:val="restart"/>
            <w:vAlign w:val="center"/>
          </w:tcPr>
          <w:p w14:paraId="6926364C" w14:textId="77777777" w:rsidR="00BF294F" w:rsidRPr="00E81BC2" w:rsidRDefault="00BF294F" w:rsidP="009611D8">
            <w:pPr>
              <w:spacing w:line="276" w:lineRule="auto"/>
              <w:rPr>
                <w:rFonts w:ascii="微軟正黑體" w:eastAsia="微軟正黑體" w:hAnsi="微軟正黑體" w:cstheme="majorHAnsi"/>
              </w:rPr>
            </w:pPr>
            <w:r w:rsidRPr="00E81BC2"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>應發金額</w:t>
            </w:r>
          </w:p>
        </w:tc>
        <w:tc>
          <w:tcPr>
            <w:tcW w:w="1297" w:type="pct"/>
            <w:vAlign w:val="center"/>
          </w:tcPr>
          <w:p w14:paraId="79FDE290" w14:textId="77777777" w:rsidR="00BF294F" w:rsidRPr="00E81BC2" w:rsidRDefault="00BF294F" w:rsidP="009611D8">
            <w:pPr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theme="majorHAnsi" w:hint="eastAsia"/>
                <w:b/>
                <w:sz w:val="28"/>
                <w:szCs w:val="28"/>
              </w:rPr>
              <w:t>底薪(應稅)</w:t>
            </w:r>
          </w:p>
        </w:tc>
        <w:tc>
          <w:tcPr>
            <w:tcW w:w="2652" w:type="pct"/>
            <w:gridSpan w:val="2"/>
            <w:vAlign w:val="center"/>
          </w:tcPr>
          <w:p w14:paraId="1BE9B02A" w14:textId="4B74E620" w:rsidR="00BF294F" w:rsidRPr="005D38E9" w:rsidRDefault="008E3A2A" w:rsidP="007E2842">
            <w:pPr>
              <w:jc w:val="right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#基本薪資</w:t>
            </w:r>
          </w:p>
        </w:tc>
      </w:tr>
      <w:tr w:rsidR="00BF294F" w:rsidRPr="00E81BC2" w14:paraId="31FE0C85" w14:textId="77777777" w:rsidTr="009611D8">
        <w:trPr>
          <w:trHeight w:val="567"/>
        </w:trPr>
        <w:tc>
          <w:tcPr>
            <w:tcW w:w="1051" w:type="pct"/>
            <w:vMerge/>
            <w:vAlign w:val="center"/>
          </w:tcPr>
          <w:p w14:paraId="08B1FFFC" w14:textId="77777777" w:rsidR="00BF294F" w:rsidRPr="00E81BC2" w:rsidRDefault="00BF294F" w:rsidP="009611D8">
            <w:pPr>
              <w:spacing w:line="276" w:lineRule="auto"/>
              <w:rPr>
                <w:rFonts w:ascii="微軟正黑體" w:eastAsia="微軟正黑體" w:hAnsi="微軟正黑體" w:cstheme="majorHAnsi"/>
              </w:rPr>
            </w:pPr>
          </w:p>
        </w:tc>
        <w:tc>
          <w:tcPr>
            <w:tcW w:w="1297" w:type="pct"/>
            <w:vAlign w:val="center"/>
          </w:tcPr>
          <w:p w14:paraId="2FB61288" w14:textId="77777777" w:rsidR="00BF294F" w:rsidRPr="00E81BC2" w:rsidRDefault="00BF294F" w:rsidP="009611D8">
            <w:pPr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>伙食</w:t>
            </w:r>
            <w:r>
              <w:rPr>
                <w:rFonts w:ascii="微軟正黑體" w:eastAsia="微軟正黑體" w:hAnsi="微軟正黑體" w:cstheme="majorHAnsi" w:hint="eastAsia"/>
                <w:b/>
                <w:sz w:val="28"/>
                <w:szCs w:val="28"/>
              </w:rPr>
              <w:t>津貼(免稅)</w:t>
            </w:r>
          </w:p>
        </w:tc>
        <w:tc>
          <w:tcPr>
            <w:tcW w:w="2652" w:type="pct"/>
            <w:gridSpan w:val="2"/>
            <w:vAlign w:val="center"/>
          </w:tcPr>
          <w:p w14:paraId="76F1B6C8" w14:textId="0E3322FC" w:rsidR="00BF294F" w:rsidRPr="005D38E9" w:rsidRDefault="007B595F" w:rsidP="0058095D">
            <w:pPr>
              <w:jc w:val="right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 w:rsidRPr="007B595F"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#伙食費</w:t>
            </w:r>
          </w:p>
        </w:tc>
      </w:tr>
      <w:tr w:rsidR="00BF294F" w:rsidRPr="00E81BC2" w14:paraId="060FB398" w14:textId="77777777" w:rsidTr="009611D8">
        <w:trPr>
          <w:trHeight w:val="567"/>
        </w:trPr>
        <w:tc>
          <w:tcPr>
            <w:tcW w:w="1051" w:type="pct"/>
            <w:vMerge/>
            <w:vAlign w:val="center"/>
          </w:tcPr>
          <w:p w14:paraId="7A331983" w14:textId="77777777" w:rsidR="00BF294F" w:rsidRPr="00E81BC2" w:rsidRDefault="00BF294F" w:rsidP="009611D8">
            <w:pPr>
              <w:spacing w:line="276" w:lineRule="auto"/>
              <w:rPr>
                <w:rFonts w:ascii="微軟正黑體" w:eastAsia="微軟正黑體" w:hAnsi="微軟正黑體" w:cstheme="majorHAnsi"/>
              </w:rPr>
            </w:pPr>
          </w:p>
        </w:tc>
        <w:tc>
          <w:tcPr>
            <w:tcW w:w="1297" w:type="pct"/>
            <w:vAlign w:val="center"/>
          </w:tcPr>
          <w:p w14:paraId="1566B692" w14:textId="77777777" w:rsidR="00BF294F" w:rsidRPr="00E81BC2" w:rsidRDefault="00CE1A4A" w:rsidP="009611D8">
            <w:pPr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theme="majorHAnsi" w:hint="eastAsia"/>
                <w:b/>
                <w:sz w:val="28"/>
                <w:szCs w:val="28"/>
              </w:rPr>
              <w:t>其他</w:t>
            </w:r>
          </w:p>
        </w:tc>
        <w:tc>
          <w:tcPr>
            <w:tcW w:w="2652" w:type="pct"/>
            <w:gridSpan w:val="2"/>
            <w:vAlign w:val="center"/>
          </w:tcPr>
          <w:p w14:paraId="2076BBCF" w14:textId="0811853D" w:rsidR="00BF294F" w:rsidRPr="005D38E9" w:rsidRDefault="007F7D56" w:rsidP="009611D8">
            <w:pPr>
              <w:jc w:val="right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 w:rsidRPr="007F7D56"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#其他應發</w:t>
            </w:r>
          </w:p>
        </w:tc>
      </w:tr>
      <w:tr w:rsidR="00BF294F" w:rsidRPr="00E81BC2" w14:paraId="0198919C" w14:textId="77777777" w:rsidTr="009611D8">
        <w:trPr>
          <w:trHeight w:val="567"/>
        </w:trPr>
        <w:tc>
          <w:tcPr>
            <w:tcW w:w="1051" w:type="pct"/>
            <w:vMerge/>
            <w:tcBorders>
              <w:bottom w:val="single" w:sz="4" w:space="0" w:color="auto"/>
            </w:tcBorders>
            <w:vAlign w:val="center"/>
          </w:tcPr>
          <w:p w14:paraId="236974F5" w14:textId="77777777" w:rsidR="00BF294F" w:rsidRPr="00E81BC2" w:rsidRDefault="00BF294F" w:rsidP="009611D8">
            <w:pPr>
              <w:spacing w:line="276" w:lineRule="auto"/>
              <w:rPr>
                <w:rFonts w:ascii="微軟正黑體" w:eastAsia="微軟正黑體" w:hAnsi="微軟正黑體" w:cstheme="majorHAnsi"/>
              </w:rPr>
            </w:pPr>
          </w:p>
        </w:tc>
        <w:tc>
          <w:tcPr>
            <w:tcW w:w="1297" w:type="pct"/>
            <w:tcBorders>
              <w:bottom w:val="double" w:sz="4" w:space="0" w:color="auto"/>
            </w:tcBorders>
            <w:vAlign w:val="center"/>
          </w:tcPr>
          <w:p w14:paraId="1FB8B153" w14:textId="77777777" w:rsidR="00BF294F" w:rsidRPr="00E81BC2" w:rsidRDefault="00BF294F" w:rsidP="009611D8">
            <w:pPr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</w:pPr>
            <w:r w:rsidRPr="00E81BC2"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>小計</w:t>
            </w:r>
          </w:p>
        </w:tc>
        <w:tc>
          <w:tcPr>
            <w:tcW w:w="2652" w:type="pct"/>
            <w:gridSpan w:val="2"/>
            <w:tcBorders>
              <w:bottom w:val="double" w:sz="4" w:space="0" w:color="auto"/>
            </w:tcBorders>
            <w:vAlign w:val="center"/>
          </w:tcPr>
          <w:p w14:paraId="0B777A39" w14:textId="66E43814" w:rsidR="00BF294F" w:rsidRPr="00EB3CA7" w:rsidRDefault="00A44FEE" w:rsidP="00545515">
            <w:pPr>
              <w:jc w:val="right"/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</w:pPr>
            <w:r w:rsidRPr="00A44FEE">
              <w:rPr>
                <w:rFonts w:ascii="微軟正黑體" w:eastAsia="微軟正黑體" w:hAnsi="微軟正黑體" w:cstheme="majorHAnsi" w:hint="eastAsia"/>
                <w:bCs/>
                <w:sz w:val="28"/>
                <w:szCs w:val="28"/>
              </w:rPr>
              <w:t>#應核發金額</w:t>
            </w:r>
            <w:r w:rsidR="00BF294F" w:rsidRPr="00EB3CA7"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>NTD</w:t>
            </w:r>
          </w:p>
        </w:tc>
      </w:tr>
      <w:tr w:rsidR="00BF294F" w:rsidRPr="00E81BC2" w14:paraId="54ECB64B" w14:textId="77777777" w:rsidTr="009611D8">
        <w:trPr>
          <w:trHeight w:val="567"/>
        </w:trPr>
        <w:tc>
          <w:tcPr>
            <w:tcW w:w="1051" w:type="pct"/>
            <w:vMerge w:val="restart"/>
            <w:tcBorders>
              <w:top w:val="single" w:sz="4" w:space="0" w:color="auto"/>
            </w:tcBorders>
            <w:vAlign w:val="center"/>
          </w:tcPr>
          <w:p w14:paraId="5516CA4A" w14:textId="77777777" w:rsidR="00BF294F" w:rsidRPr="00E81BC2" w:rsidRDefault="00BF294F" w:rsidP="009611D8">
            <w:pPr>
              <w:spacing w:line="276" w:lineRule="auto"/>
              <w:rPr>
                <w:rFonts w:ascii="微軟正黑體" w:eastAsia="微軟正黑體" w:hAnsi="微軟正黑體" w:cstheme="majorHAnsi"/>
              </w:rPr>
            </w:pPr>
            <w:r w:rsidRPr="00E81BC2"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>代扣款</w:t>
            </w:r>
          </w:p>
        </w:tc>
        <w:tc>
          <w:tcPr>
            <w:tcW w:w="1297" w:type="pct"/>
            <w:tcBorders>
              <w:top w:val="double" w:sz="4" w:space="0" w:color="auto"/>
            </w:tcBorders>
            <w:vAlign w:val="center"/>
          </w:tcPr>
          <w:p w14:paraId="665B50B3" w14:textId="77777777" w:rsidR="00BF294F" w:rsidRPr="00E81BC2" w:rsidRDefault="00BF294F" w:rsidP="009611D8">
            <w:pPr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</w:pPr>
            <w:r w:rsidRPr="00E81BC2"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>請假</w:t>
            </w:r>
            <w:r>
              <w:rPr>
                <w:rFonts w:ascii="微軟正黑體" w:eastAsia="微軟正黑體" w:hAnsi="微軟正黑體" w:cstheme="majorHAnsi" w:hint="eastAsia"/>
                <w:b/>
                <w:sz w:val="28"/>
                <w:szCs w:val="28"/>
              </w:rPr>
              <w:t>扣底薪</w:t>
            </w:r>
          </w:p>
        </w:tc>
        <w:tc>
          <w:tcPr>
            <w:tcW w:w="2652" w:type="pct"/>
            <w:gridSpan w:val="2"/>
            <w:tcBorders>
              <w:top w:val="double" w:sz="4" w:space="0" w:color="auto"/>
            </w:tcBorders>
            <w:vAlign w:val="center"/>
          </w:tcPr>
          <w:p w14:paraId="3E338342" w14:textId="77777777" w:rsidR="007B595F" w:rsidRPr="007B595F" w:rsidRDefault="007B595F" w:rsidP="007B595F">
            <w:pPr>
              <w:wordWrap w:val="0"/>
              <w:jc w:val="right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 w:rsidRPr="007B595F"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#請假</w:t>
            </w:r>
          </w:p>
          <w:p w14:paraId="5833C3D5" w14:textId="593F544A" w:rsidR="00BF294F" w:rsidRPr="005D38E9" w:rsidRDefault="007B595F" w:rsidP="007B595F">
            <w:pPr>
              <w:wordWrap w:val="0"/>
              <w:jc w:val="right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 w:rsidRPr="007B595F"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 xml:space="preserve"> / 訓練費</w:t>
            </w:r>
          </w:p>
        </w:tc>
      </w:tr>
      <w:tr w:rsidR="00BF294F" w:rsidRPr="00E81BC2" w14:paraId="0DFF24D5" w14:textId="77777777" w:rsidTr="009611D8">
        <w:trPr>
          <w:trHeight w:val="567"/>
        </w:trPr>
        <w:tc>
          <w:tcPr>
            <w:tcW w:w="1051" w:type="pct"/>
            <w:vMerge/>
            <w:vAlign w:val="center"/>
          </w:tcPr>
          <w:p w14:paraId="181A3503" w14:textId="77777777" w:rsidR="00BF294F" w:rsidRPr="00E81BC2" w:rsidRDefault="00BF294F" w:rsidP="009611D8">
            <w:pPr>
              <w:spacing w:line="276" w:lineRule="auto"/>
              <w:rPr>
                <w:rFonts w:ascii="微軟正黑體" w:eastAsia="微軟正黑體" w:hAnsi="微軟正黑體" w:cstheme="majorHAnsi"/>
              </w:rPr>
            </w:pPr>
          </w:p>
        </w:tc>
        <w:tc>
          <w:tcPr>
            <w:tcW w:w="1297" w:type="pct"/>
            <w:vAlign w:val="center"/>
          </w:tcPr>
          <w:p w14:paraId="40707ECB" w14:textId="77777777" w:rsidR="00BF294F" w:rsidRPr="00E81BC2" w:rsidRDefault="00BF294F" w:rsidP="009611D8">
            <w:pPr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</w:pPr>
            <w:r w:rsidRPr="00E81BC2"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>代扣退休金</w:t>
            </w:r>
          </w:p>
        </w:tc>
        <w:tc>
          <w:tcPr>
            <w:tcW w:w="2652" w:type="pct"/>
            <w:gridSpan w:val="2"/>
            <w:vAlign w:val="center"/>
          </w:tcPr>
          <w:p w14:paraId="36BD0F42" w14:textId="519D304C" w:rsidR="00BF294F" w:rsidRPr="005D38E9" w:rsidRDefault="007B595F" w:rsidP="00904570">
            <w:pPr>
              <w:jc w:val="right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 w:rsidRPr="007B595F"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#代扣退休金</w:t>
            </w:r>
          </w:p>
        </w:tc>
      </w:tr>
      <w:tr w:rsidR="00BF294F" w:rsidRPr="00E81BC2" w14:paraId="3068A54A" w14:textId="77777777" w:rsidTr="009611D8">
        <w:trPr>
          <w:trHeight w:val="567"/>
        </w:trPr>
        <w:tc>
          <w:tcPr>
            <w:tcW w:w="1051" w:type="pct"/>
            <w:vMerge/>
            <w:vAlign w:val="center"/>
          </w:tcPr>
          <w:p w14:paraId="1034A84B" w14:textId="77777777" w:rsidR="00BF294F" w:rsidRPr="00E81BC2" w:rsidRDefault="00BF294F" w:rsidP="009611D8">
            <w:pPr>
              <w:spacing w:line="276" w:lineRule="auto"/>
              <w:rPr>
                <w:rFonts w:ascii="微軟正黑體" w:eastAsia="微軟正黑體" w:hAnsi="微軟正黑體" w:cstheme="majorHAnsi"/>
              </w:rPr>
            </w:pPr>
          </w:p>
        </w:tc>
        <w:tc>
          <w:tcPr>
            <w:tcW w:w="1297" w:type="pct"/>
            <w:vAlign w:val="center"/>
          </w:tcPr>
          <w:p w14:paraId="4F28FF77" w14:textId="77777777" w:rsidR="00BF294F" w:rsidRPr="00E81BC2" w:rsidRDefault="00BF294F" w:rsidP="009611D8">
            <w:pPr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</w:pPr>
            <w:r w:rsidRPr="00E81BC2"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>代扣所得稅</w:t>
            </w:r>
          </w:p>
        </w:tc>
        <w:tc>
          <w:tcPr>
            <w:tcW w:w="2652" w:type="pct"/>
            <w:gridSpan w:val="2"/>
            <w:vAlign w:val="center"/>
          </w:tcPr>
          <w:p w14:paraId="72DD573D" w14:textId="2E919EA4" w:rsidR="00BF294F" w:rsidRPr="005D38E9" w:rsidRDefault="007B595F" w:rsidP="00051F67">
            <w:pPr>
              <w:jc w:val="right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 w:rsidRPr="007B595F"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#代扣所得稅</w:t>
            </w:r>
          </w:p>
        </w:tc>
      </w:tr>
      <w:tr w:rsidR="00BF294F" w:rsidRPr="00E81BC2" w14:paraId="1D9E806B" w14:textId="77777777" w:rsidTr="009611D8">
        <w:trPr>
          <w:trHeight w:val="567"/>
        </w:trPr>
        <w:tc>
          <w:tcPr>
            <w:tcW w:w="1051" w:type="pct"/>
            <w:vMerge/>
            <w:vAlign w:val="center"/>
          </w:tcPr>
          <w:p w14:paraId="3999D18A" w14:textId="77777777" w:rsidR="00BF294F" w:rsidRPr="00E81BC2" w:rsidRDefault="00BF294F" w:rsidP="009611D8">
            <w:pPr>
              <w:spacing w:line="276" w:lineRule="auto"/>
              <w:rPr>
                <w:rFonts w:ascii="微軟正黑體" w:eastAsia="微軟正黑體" w:hAnsi="微軟正黑體" w:cstheme="majorHAnsi"/>
              </w:rPr>
            </w:pPr>
          </w:p>
        </w:tc>
        <w:tc>
          <w:tcPr>
            <w:tcW w:w="1297" w:type="pct"/>
            <w:vAlign w:val="center"/>
          </w:tcPr>
          <w:p w14:paraId="5D0863D0" w14:textId="77777777" w:rsidR="00BF294F" w:rsidRPr="00E81BC2" w:rsidRDefault="00BF294F" w:rsidP="009611D8">
            <w:pPr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</w:pPr>
            <w:r w:rsidRPr="00E81BC2"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>代扣勞保費</w:t>
            </w:r>
          </w:p>
        </w:tc>
        <w:tc>
          <w:tcPr>
            <w:tcW w:w="2652" w:type="pct"/>
            <w:gridSpan w:val="2"/>
            <w:vAlign w:val="center"/>
          </w:tcPr>
          <w:p w14:paraId="0D1B6542" w14:textId="77777777" w:rsidR="007B595F" w:rsidRPr="007B595F" w:rsidRDefault="007B595F" w:rsidP="007B595F">
            <w:pPr>
              <w:jc w:val="right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 w:rsidRPr="007B595F"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#代扣 02月</w:t>
            </w:r>
          </w:p>
          <w:p w14:paraId="25EA03BF" w14:textId="6F085244" w:rsidR="00BF294F" w:rsidRPr="002F1B5C" w:rsidRDefault="007B595F" w:rsidP="007B595F">
            <w:pPr>
              <w:jc w:val="right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 w:rsidRPr="007B595F"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健保費</w:t>
            </w:r>
          </w:p>
        </w:tc>
      </w:tr>
      <w:tr w:rsidR="00BF294F" w:rsidRPr="00E81BC2" w14:paraId="387DE131" w14:textId="77777777" w:rsidTr="009611D8">
        <w:trPr>
          <w:trHeight w:val="567"/>
        </w:trPr>
        <w:tc>
          <w:tcPr>
            <w:tcW w:w="1051" w:type="pct"/>
            <w:vMerge/>
            <w:vAlign w:val="center"/>
          </w:tcPr>
          <w:p w14:paraId="64B14E07" w14:textId="77777777" w:rsidR="00BF294F" w:rsidRPr="00E81BC2" w:rsidRDefault="00BF294F" w:rsidP="009611D8">
            <w:pPr>
              <w:spacing w:line="276" w:lineRule="auto"/>
              <w:rPr>
                <w:rFonts w:ascii="微軟正黑體" w:eastAsia="微軟正黑體" w:hAnsi="微軟正黑體" w:cstheme="majorHAnsi"/>
              </w:rPr>
            </w:pPr>
          </w:p>
        </w:tc>
        <w:tc>
          <w:tcPr>
            <w:tcW w:w="1297" w:type="pct"/>
            <w:vAlign w:val="center"/>
          </w:tcPr>
          <w:p w14:paraId="010B557D" w14:textId="77777777" w:rsidR="00BF294F" w:rsidRPr="00E81BC2" w:rsidRDefault="00BF294F" w:rsidP="009611D8">
            <w:pPr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</w:pPr>
            <w:r w:rsidRPr="00E81BC2"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>代扣健保費</w:t>
            </w:r>
          </w:p>
        </w:tc>
        <w:tc>
          <w:tcPr>
            <w:tcW w:w="2652" w:type="pct"/>
            <w:gridSpan w:val="2"/>
            <w:vAlign w:val="center"/>
          </w:tcPr>
          <w:p w14:paraId="1AF70C28" w14:textId="77777777" w:rsidR="007B595F" w:rsidRPr="007B595F" w:rsidRDefault="007B595F" w:rsidP="007B595F">
            <w:pPr>
              <w:jc w:val="right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 w:rsidRPr="007B595F"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#代扣 02月</w:t>
            </w:r>
          </w:p>
          <w:p w14:paraId="2ADB41F3" w14:textId="129A2A68" w:rsidR="00BF294F" w:rsidRPr="002F1B5C" w:rsidRDefault="007B595F" w:rsidP="007B595F">
            <w:pPr>
              <w:jc w:val="right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 w:rsidRPr="007B595F"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勞保費</w:t>
            </w:r>
          </w:p>
        </w:tc>
      </w:tr>
      <w:tr w:rsidR="00BF294F" w:rsidRPr="00E81BC2" w14:paraId="5F724DA1" w14:textId="77777777" w:rsidTr="009611D8">
        <w:trPr>
          <w:trHeight w:val="567"/>
        </w:trPr>
        <w:tc>
          <w:tcPr>
            <w:tcW w:w="1051" w:type="pct"/>
            <w:vMerge/>
            <w:vAlign w:val="center"/>
          </w:tcPr>
          <w:p w14:paraId="5034F8F1" w14:textId="77777777" w:rsidR="00BF294F" w:rsidRPr="00E81BC2" w:rsidRDefault="00BF294F" w:rsidP="009611D8">
            <w:pPr>
              <w:spacing w:line="276" w:lineRule="auto"/>
              <w:rPr>
                <w:rFonts w:ascii="微軟正黑體" w:eastAsia="微軟正黑體" w:hAnsi="微軟正黑體" w:cstheme="majorHAnsi"/>
              </w:rPr>
            </w:pPr>
          </w:p>
        </w:tc>
        <w:tc>
          <w:tcPr>
            <w:tcW w:w="1297" w:type="pct"/>
            <w:vAlign w:val="center"/>
          </w:tcPr>
          <w:p w14:paraId="1B3F1982" w14:textId="77777777" w:rsidR="00BF294F" w:rsidRPr="00E81BC2" w:rsidRDefault="00BF294F" w:rsidP="009611D8">
            <w:pPr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</w:pPr>
            <w:r w:rsidRPr="00E81BC2"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>代扣其他</w:t>
            </w:r>
          </w:p>
        </w:tc>
        <w:tc>
          <w:tcPr>
            <w:tcW w:w="2652" w:type="pct"/>
            <w:gridSpan w:val="2"/>
            <w:vAlign w:val="center"/>
          </w:tcPr>
          <w:p w14:paraId="5EC24F8A" w14:textId="0365AAD5" w:rsidR="00BF294F" w:rsidRPr="005D38E9" w:rsidRDefault="007B595F" w:rsidP="009611D8">
            <w:pPr>
              <w:jc w:val="right"/>
              <w:rPr>
                <w:rFonts w:ascii="微軟正黑體" w:eastAsia="微軟正黑體" w:hAnsi="微軟正黑體" w:cstheme="majorHAnsi"/>
                <w:sz w:val="28"/>
                <w:szCs w:val="28"/>
              </w:rPr>
            </w:pPr>
            <w:r w:rsidRPr="007B595F">
              <w:rPr>
                <w:rFonts w:ascii="微軟正黑體" w:eastAsia="微軟正黑體" w:hAnsi="微軟正黑體" w:cstheme="majorHAnsi" w:hint="eastAsia"/>
                <w:sz w:val="28"/>
                <w:szCs w:val="28"/>
              </w:rPr>
              <w:t>#代扣其他</w:t>
            </w:r>
          </w:p>
        </w:tc>
      </w:tr>
      <w:tr w:rsidR="00BF294F" w:rsidRPr="00EB3CA7" w14:paraId="28621DDD" w14:textId="77777777" w:rsidTr="009611D8">
        <w:trPr>
          <w:trHeight w:val="567"/>
        </w:trPr>
        <w:tc>
          <w:tcPr>
            <w:tcW w:w="1051" w:type="pct"/>
            <w:vMerge/>
            <w:tcBorders>
              <w:bottom w:val="single" w:sz="4" w:space="0" w:color="auto"/>
            </w:tcBorders>
            <w:vAlign w:val="center"/>
          </w:tcPr>
          <w:p w14:paraId="3F18F3ED" w14:textId="77777777" w:rsidR="00BF294F" w:rsidRPr="00E81BC2" w:rsidRDefault="00BF294F" w:rsidP="009611D8">
            <w:pPr>
              <w:spacing w:line="276" w:lineRule="auto"/>
              <w:rPr>
                <w:rFonts w:ascii="微軟正黑體" w:eastAsia="微軟正黑體" w:hAnsi="微軟正黑體" w:cstheme="majorHAnsi"/>
              </w:rPr>
            </w:pPr>
          </w:p>
        </w:tc>
        <w:tc>
          <w:tcPr>
            <w:tcW w:w="1297" w:type="pct"/>
            <w:tcBorders>
              <w:bottom w:val="double" w:sz="4" w:space="0" w:color="auto"/>
            </w:tcBorders>
            <w:vAlign w:val="center"/>
          </w:tcPr>
          <w:p w14:paraId="3B52AE27" w14:textId="77777777" w:rsidR="00BF294F" w:rsidRPr="00E81BC2" w:rsidRDefault="00BF294F" w:rsidP="009611D8">
            <w:pPr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</w:pPr>
            <w:r w:rsidRPr="00E81BC2"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>小計</w:t>
            </w:r>
          </w:p>
        </w:tc>
        <w:tc>
          <w:tcPr>
            <w:tcW w:w="2652" w:type="pct"/>
            <w:gridSpan w:val="2"/>
            <w:tcBorders>
              <w:bottom w:val="double" w:sz="4" w:space="0" w:color="auto"/>
            </w:tcBorders>
            <w:vAlign w:val="center"/>
          </w:tcPr>
          <w:p w14:paraId="6DEFECF3" w14:textId="5F9EE04B" w:rsidR="00BF294F" w:rsidRPr="00EB3CA7" w:rsidRDefault="007B595F" w:rsidP="00545515">
            <w:pPr>
              <w:jc w:val="right"/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</w:pPr>
            <w:r w:rsidRPr="007B595F">
              <w:rPr>
                <w:rFonts w:ascii="微軟正黑體" w:eastAsia="微軟正黑體" w:hAnsi="微軟正黑體" w:cstheme="majorHAnsi" w:hint="eastAsia"/>
                <w:b/>
                <w:sz w:val="28"/>
                <w:szCs w:val="28"/>
              </w:rPr>
              <w:t>#代扣合計</w:t>
            </w:r>
            <w:r w:rsidR="00BF294F" w:rsidRPr="00EB3CA7"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>NTD</w:t>
            </w:r>
            <w:r w:rsidR="0058095D"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 xml:space="preserve"> </w:t>
            </w:r>
          </w:p>
        </w:tc>
      </w:tr>
      <w:tr w:rsidR="00BF294F" w:rsidRPr="00EB3CA7" w14:paraId="4E410CAF" w14:textId="77777777" w:rsidTr="009611D8">
        <w:trPr>
          <w:trHeight w:val="567"/>
        </w:trPr>
        <w:tc>
          <w:tcPr>
            <w:tcW w:w="234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7207D3A" w14:textId="77777777" w:rsidR="00BF294F" w:rsidRPr="00E81BC2" w:rsidRDefault="00BF294F" w:rsidP="009611D8">
            <w:pPr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</w:pPr>
            <w:r w:rsidRPr="00E81BC2"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>實領金額</w:t>
            </w:r>
          </w:p>
        </w:tc>
        <w:tc>
          <w:tcPr>
            <w:tcW w:w="265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4710106" w14:textId="7A2496C3" w:rsidR="00BF294F" w:rsidRPr="00EB3CA7" w:rsidRDefault="008E2D5B" w:rsidP="006444E4">
            <w:pPr>
              <w:wordWrap w:val="0"/>
              <w:jc w:val="right"/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</w:pPr>
            <w:r w:rsidRPr="008E2D5B">
              <w:rPr>
                <w:rFonts w:ascii="微軟正黑體" w:eastAsia="微軟正黑體" w:hAnsi="微軟正黑體" w:cstheme="majorHAnsi" w:hint="eastAsia"/>
                <w:b/>
                <w:sz w:val="28"/>
                <w:szCs w:val="28"/>
              </w:rPr>
              <w:t>#實領金額</w:t>
            </w:r>
            <w:r w:rsidR="00BF294F" w:rsidRPr="00EB3CA7">
              <w:rPr>
                <w:rFonts w:ascii="微軟正黑體" w:eastAsia="微軟正黑體" w:hAnsi="微軟正黑體" w:cstheme="majorHAnsi"/>
                <w:b/>
                <w:sz w:val="28"/>
                <w:szCs w:val="28"/>
              </w:rPr>
              <w:t>NTD</w:t>
            </w:r>
          </w:p>
        </w:tc>
      </w:tr>
    </w:tbl>
    <w:p w14:paraId="309076AF" w14:textId="77777777" w:rsidR="00BF294F" w:rsidRDefault="00BF294F" w:rsidP="00EB3CA7">
      <w:pPr>
        <w:spacing w:line="276" w:lineRule="auto"/>
        <w:jc w:val="right"/>
        <w:rPr>
          <w:rFonts w:ascii="微軟正黑體" w:eastAsia="微軟正黑體" w:hAnsi="微軟正黑體" w:cstheme="majorHAnsi"/>
          <w:b/>
          <w:sz w:val="20"/>
          <w:szCs w:val="20"/>
        </w:rPr>
      </w:pPr>
      <w:r w:rsidRPr="00425707">
        <w:rPr>
          <w:rFonts w:ascii="微軟正黑體" w:eastAsia="微軟正黑體" w:hAnsi="微軟正黑體" w:cstheme="majorHAnsi" w:hint="eastAsia"/>
          <w:b/>
          <w:sz w:val="28"/>
          <w:szCs w:val="28"/>
        </w:rPr>
        <w:t>☆☆☆謝謝您!辛苦了! ☆☆☆</w:t>
      </w:r>
      <w:r>
        <w:rPr>
          <w:rFonts w:ascii="微軟正黑體" w:eastAsia="微軟正黑體" w:hAnsi="微軟正黑體" w:cstheme="majorHAnsi" w:hint="eastAsia"/>
          <w:b/>
          <w:sz w:val="20"/>
          <w:szCs w:val="20"/>
        </w:rPr>
        <w:t xml:space="preserve">                                </w:t>
      </w:r>
      <w:r w:rsidRPr="000A23FD">
        <w:rPr>
          <w:rFonts w:ascii="微軟正黑體" w:eastAsia="微軟正黑體" w:hAnsi="微軟正黑體" w:cstheme="majorHAnsi" w:hint="eastAsia"/>
          <w:b/>
          <w:sz w:val="20"/>
          <w:szCs w:val="20"/>
        </w:rPr>
        <w:t xml:space="preserve">製表人: </w:t>
      </w:r>
      <w:r w:rsidR="00F80EA1">
        <w:rPr>
          <w:rFonts w:ascii="微軟正黑體" w:eastAsia="微軟正黑體" w:hAnsi="微軟正黑體" w:cstheme="majorHAnsi" w:hint="eastAsia"/>
          <w:b/>
          <w:sz w:val="20"/>
          <w:szCs w:val="20"/>
        </w:rPr>
        <w:t>翁瑋蔓</w:t>
      </w:r>
    </w:p>
    <w:p w14:paraId="3125DAA3" w14:textId="77777777" w:rsidR="00BF294F" w:rsidRDefault="00BF294F" w:rsidP="00C212B0">
      <w:pPr>
        <w:spacing w:line="276" w:lineRule="auto"/>
        <w:ind w:right="400"/>
        <w:rPr>
          <w:rFonts w:ascii="微軟正黑體" w:eastAsia="微軟正黑體" w:hAnsi="微軟正黑體" w:cstheme="majorHAnsi"/>
          <w:b/>
          <w:sz w:val="20"/>
          <w:szCs w:val="20"/>
        </w:rPr>
      </w:pPr>
      <w:r>
        <w:rPr>
          <w:rFonts w:ascii="微軟正黑體" w:eastAsia="微軟正黑體" w:hAnsi="微軟正黑體" w:cstheme="majorHAnsi" w:hint="eastAsia"/>
          <w:b/>
          <w:sz w:val="20"/>
          <w:szCs w:val="20"/>
        </w:rPr>
        <w:t xml:space="preserve">說明: </w:t>
      </w:r>
    </w:p>
    <w:p w14:paraId="1441687F" w14:textId="77777777" w:rsidR="007E2842" w:rsidRPr="002C4A89" w:rsidRDefault="007E2842" w:rsidP="007E2842">
      <w:pPr>
        <w:spacing w:line="276" w:lineRule="auto"/>
        <w:ind w:right="400"/>
        <w:rPr>
          <w:rFonts w:ascii="微軟正黑體" w:eastAsia="微軟正黑體" w:hAnsi="微軟正黑體" w:cstheme="majorHAnsi"/>
          <w:b/>
          <w:sz w:val="20"/>
          <w:szCs w:val="20"/>
        </w:rPr>
        <w:sectPr w:rsidR="007E2842" w:rsidRPr="002C4A89" w:rsidSect="00C76830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720" w:right="720" w:bottom="720" w:left="720" w:header="397" w:footer="397" w:gutter="0"/>
          <w:pgNumType w:start="1"/>
          <w:cols w:space="708"/>
          <w:titlePg/>
          <w:docGrid w:linePitch="360"/>
        </w:sectPr>
      </w:pPr>
      <w:r w:rsidRPr="00C212B0">
        <w:rPr>
          <w:rFonts w:ascii="微軟正黑體" w:eastAsia="微軟正黑體" w:hAnsi="微軟正黑體" w:cstheme="majorHAnsi" w:hint="eastAsia"/>
          <w:b/>
          <w:sz w:val="20"/>
          <w:szCs w:val="20"/>
        </w:rPr>
        <w:lastRenderedPageBreak/>
        <w:t>自</w:t>
      </w:r>
      <w:r>
        <w:rPr>
          <w:rFonts w:ascii="微軟正黑體" w:eastAsia="微軟正黑體" w:hAnsi="微軟正黑體" w:cstheme="majorHAnsi" w:hint="eastAsia"/>
          <w:b/>
          <w:sz w:val="20"/>
          <w:szCs w:val="20"/>
        </w:rPr>
        <w:t>202</w:t>
      </w:r>
      <w:r>
        <w:rPr>
          <w:rFonts w:ascii="微軟正黑體" w:eastAsia="微軟正黑體" w:hAnsi="微軟正黑體" w:cstheme="majorHAnsi"/>
          <w:b/>
          <w:sz w:val="20"/>
          <w:szCs w:val="20"/>
        </w:rPr>
        <w:t>2</w:t>
      </w:r>
      <w:r>
        <w:rPr>
          <w:rFonts w:ascii="微軟正黑體" w:eastAsia="微軟正黑體" w:hAnsi="微軟正黑體" w:cstheme="majorHAnsi" w:hint="eastAsia"/>
          <w:b/>
          <w:sz w:val="20"/>
          <w:szCs w:val="20"/>
        </w:rPr>
        <w:t>.0</w:t>
      </w:r>
      <w:r>
        <w:rPr>
          <w:rFonts w:ascii="微軟正黑體" w:eastAsia="微軟正黑體" w:hAnsi="微軟正黑體" w:cstheme="majorHAnsi"/>
          <w:b/>
          <w:sz w:val="20"/>
          <w:szCs w:val="20"/>
        </w:rPr>
        <w:t>1</w:t>
      </w:r>
      <w:r w:rsidRPr="00C212B0">
        <w:rPr>
          <w:rFonts w:ascii="微軟正黑體" w:eastAsia="微軟正黑體" w:hAnsi="微軟正黑體" w:cstheme="majorHAnsi" w:hint="eastAsia"/>
          <w:b/>
          <w:sz w:val="20"/>
          <w:szCs w:val="20"/>
        </w:rPr>
        <w:t xml:space="preserve"> 起調整</w:t>
      </w:r>
      <w:r>
        <w:rPr>
          <w:rFonts w:ascii="微軟正黑體" w:eastAsia="微軟正黑體" w:hAnsi="微軟正黑體" w:cstheme="majorHAnsi" w:hint="eastAsia"/>
          <w:b/>
          <w:sz w:val="20"/>
          <w:szCs w:val="20"/>
        </w:rPr>
        <w:t>伙食費，每月伙食費免稅額上限由原1</w:t>
      </w:r>
      <w:r>
        <w:rPr>
          <w:rFonts w:ascii="微軟正黑體" w:eastAsia="微軟正黑體" w:hAnsi="微軟正黑體" w:cstheme="majorHAnsi"/>
          <w:b/>
          <w:sz w:val="20"/>
          <w:szCs w:val="20"/>
        </w:rPr>
        <w:t>800元</w:t>
      </w:r>
      <w:r>
        <w:rPr>
          <w:rFonts w:ascii="微軟正黑體" w:eastAsia="微軟正黑體" w:hAnsi="微軟正黑體" w:cstheme="majorHAnsi" w:hint="eastAsia"/>
          <w:b/>
          <w:sz w:val="20"/>
          <w:szCs w:val="20"/>
        </w:rPr>
        <w:t>，</w:t>
      </w:r>
      <w:r>
        <w:rPr>
          <w:rFonts w:ascii="微軟正黑體" w:eastAsia="微軟正黑體" w:hAnsi="微軟正黑體" w:cstheme="majorHAnsi"/>
          <w:b/>
          <w:sz w:val="20"/>
          <w:szCs w:val="20"/>
        </w:rPr>
        <w:t>調高至</w:t>
      </w:r>
      <w:r>
        <w:rPr>
          <w:rFonts w:ascii="微軟正黑體" w:eastAsia="微軟正黑體" w:hAnsi="微軟正黑體" w:cstheme="majorHAnsi" w:hint="eastAsia"/>
          <w:b/>
          <w:sz w:val="20"/>
          <w:szCs w:val="20"/>
        </w:rPr>
        <w:t>2</w:t>
      </w:r>
      <w:r>
        <w:rPr>
          <w:rFonts w:ascii="微軟正黑體" w:eastAsia="微軟正黑體" w:hAnsi="微軟正黑體" w:cstheme="majorHAnsi"/>
          <w:b/>
          <w:sz w:val="20"/>
          <w:szCs w:val="20"/>
        </w:rPr>
        <w:t>400元</w:t>
      </w:r>
    </w:p>
    <w:p w14:paraId="2C529C57" w14:textId="77777777" w:rsidR="00BF294F" w:rsidRPr="007E2842" w:rsidRDefault="00BF294F" w:rsidP="00C212B0">
      <w:pPr>
        <w:spacing w:line="276" w:lineRule="auto"/>
        <w:ind w:right="400"/>
      </w:pPr>
    </w:p>
    <w:sectPr w:rsidR="00BF294F" w:rsidRPr="007E2842" w:rsidSect="00BF294F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2268" w:right="1418" w:bottom="1985" w:left="141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1FF1D" w14:textId="77777777" w:rsidR="005D7302" w:rsidRDefault="005D7302" w:rsidP="0004749B">
      <w:r>
        <w:separator/>
      </w:r>
    </w:p>
  </w:endnote>
  <w:endnote w:type="continuationSeparator" w:id="0">
    <w:p w14:paraId="44EEEA8E" w14:textId="77777777" w:rsidR="005D7302" w:rsidRDefault="005D7302" w:rsidP="00047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0B001" w14:textId="77777777" w:rsidR="007E2842" w:rsidRPr="00B1548C" w:rsidRDefault="007E2842" w:rsidP="004911BD">
    <w:pPr>
      <w:pStyle w:val="a5"/>
      <w:spacing w:line="190" w:lineRule="exact"/>
      <w:jc w:val="right"/>
      <w:rPr>
        <w:sz w:val="16"/>
        <w:szCs w:val="16"/>
      </w:rPr>
    </w:pPr>
    <w:r w:rsidRPr="00B1548C">
      <w:rPr>
        <w:sz w:val="16"/>
        <w:szCs w:val="16"/>
      </w:rPr>
      <w:fldChar w:fldCharType="begin"/>
    </w:r>
    <w:r w:rsidRPr="00B1548C">
      <w:rPr>
        <w:sz w:val="16"/>
        <w:szCs w:val="16"/>
      </w:rPr>
      <w:instrText xml:space="preserve"> PAGE  \* Arabic  \* MERGEFORMAT </w:instrText>
    </w:r>
    <w:r w:rsidRPr="00B1548C">
      <w:rPr>
        <w:sz w:val="16"/>
        <w:szCs w:val="16"/>
      </w:rPr>
      <w:fldChar w:fldCharType="separate"/>
    </w:r>
    <w:r>
      <w:rPr>
        <w:noProof/>
        <w:sz w:val="16"/>
        <w:szCs w:val="16"/>
      </w:rPr>
      <w:t>2</w:t>
    </w:r>
    <w:r w:rsidRPr="00B1548C"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DF1B7" w14:textId="77777777" w:rsidR="007E2842" w:rsidRDefault="007E2842">
    <w:pPr>
      <w:pStyle w:val="a5"/>
    </w:pPr>
    <w:r>
      <w:rPr>
        <w:noProof/>
        <w:lang w:val="en-US" w:eastAsia="zh-TW"/>
      </w:rPr>
      <w:drawing>
        <wp:anchor distT="0" distB="0" distL="114300" distR="114300" simplePos="0" relativeHeight="251665408" behindDoc="0" locked="0" layoutInCell="1" allowOverlap="1" wp14:anchorId="76D974F6" wp14:editId="0F68FC54">
          <wp:simplePos x="0" y="0"/>
          <wp:positionH relativeFrom="column">
            <wp:posOffset>5020945</wp:posOffset>
          </wp:positionH>
          <wp:positionV relativeFrom="paragraph">
            <wp:posOffset>-280035</wp:posOffset>
          </wp:positionV>
          <wp:extent cx="1654810" cy="718820"/>
          <wp:effectExtent l="0" t="0" r="2540" b="5080"/>
          <wp:wrapNone/>
          <wp:docPr id="3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mark Knight Frank logo 2_grey_A4 36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810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0E997" w14:textId="77777777" w:rsidR="003655E7" w:rsidRPr="00B1548C" w:rsidRDefault="003655E7" w:rsidP="004911BD">
    <w:pPr>
      <w:pStyle w:val="a5"/>
      <w:spacing w:line="190" w:lineRule="exact"/>
      <w:jc w:val="right"/>
      <w:rPr>
        <w:sz w:val="16"/>
        <w:szCs w:val="16"/>
      </w:rPr>
    </w:pPr>
    <w:r w:rsidRPr="00B1548C">
      <w:rPr>
        <w:sz w:val="16"/>
        <w:szCs w:val="16"/>
      </w:rPr>
      <w:fldChar w:fldCharType="begin"/>
    </w:r>
    <w:r w:rsidRPr="00B1548C">
      <w:rPr>
        <w:sz w:val="16"/>
        <w:szCs w:val="16"/>
      </w:rPr>
      <w:instrText xml:space="preserve"> PAGE  \* Arabic  \* MERGEFORMAT </w:instrText>
    </w:r>
    <w:r w:rsidRPr="00B1548C">
      <w:rPr>
        <w:sz w:val="16"/>
        <w:szCs w:val="16"/>
      </w:rPr>
      <w:fldChar w:fldCharType="separate"/>
    </w:r>
    <w:r w:rsidR="00320F7C">
      <w:rPr>
        <w:noProof/>
        <w:sz w:val="16"/>
        <w:szCs w:val="16"/>
      </w:rPr>
      <w:t>1</w:t>
    </w:r>
    <w:r w:rsidRPr="00B1548C"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320F7C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BDDB7" w14:textId="77777777" w:rsidR="003655E7" w:rsidRDefault="003655E7">
    <w:pPr>
      <w:pStyle w:val="a5"/>
    </w:pPr>
    <w:r>
      <w:rPr>
        <w:noProof/>
        <w:lang w:val="en-US" w:eastAsia="zh-TW"/>
      </w:rPr>
      <w:drawing>
        <wp:anchor distT="0" distB="0" distL="114300" distR="114300" simplePos="0" relativeHeight="251660288" behindDoc="0" locked="0" layoutInCell="1" allowOverlap="1" wp14:anchorId="24D4D3EC" wp14:editId="13D2C853">
          <wp:simplePos x="0" y="0"/>
          <wp:positionH relativeFrom="column">
            <wp:posOffset>5020945</wp:posOffset>
          </wp:positionH>
          <wp:positionV relativeFrom="paragraph">
            <wp:posOffset>-280035</wp:posOffset>
          </wp:positionV>
          <wp:extent cx="1654810" cy="718820"/>
          <wp:effectExtent l="0" t="0" r="254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mark Knight Frank logo 2_grey_A4 36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810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8ED38" w14:textId="77777777" w:rsidR="005D7302" w:rsidRDefault="005D7302" w:rsidP="0004749B">
      <w:r>
        <w:separator/>
      </w:r>
    </w:p>
  </w:footnote>
  <w:footnote w:type="continuationSeparator" w:id="0">
    <w:p w14:paraId="7087E8BE" w14:textId="77777777" w:rsidR="005D7302" w:rsidRDefault="005D7302" w:rsidP="00047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D6849" w14:textId="77777777" w:rsidR="007E2842" w:rsidRDefault="007E2842" w:rsidP="0026601A">
    <w:pPr>
      <w:pStyle w:val="a3"/>
    </w:pPr>
  </w:p>
  <w:p w14:paraId="0BF67657" w14:textId="77777777" w:rsidR="007E2842" w:rsidRDefault="007E2842">
    <w:pPr>
      <w:pStyle w:val="a3"/>
    </w:pPr>
    <w:r>
      <w:rPr>
        <w:noProof/>
        <w:lang w:val="en-US" w:eastAsia="zh-TW"/>
      </w:rPr>
      <w:drawing>
        <wp:anchor distT="0" distB="0" distL="114300" distR="114300" simplePos="0" relativeHeight="251667456" behindDoc="0" locked="0" layoutInCell="1" allowOverlap="1" wp14:anchorId="475C0978" wp14:editId="30E41244">
          <wp:simplePos x="0" y="0"/>
          <wp:positionH relativeFrom="column">
            <wp:posOffset>2283460</wp:posOffset>
          </wp:positionH>
          <wp:positionV relativeFrom="paragraph">
            <wp:posOffset>-429895</wp:posOffset>
          </wp:positionV>
          <wp:extent cx="4376420" cy="1258570"/>
          <wp:effectExtent l="0" t="0" r="5080" b="0"/>
          <wp:wrapNone/>
          <wp:docPr id="2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ro KF Logo CHIN_A4-B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6420" cy="1258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A2BCF" w14:textId="77777777" w:rsidR="007E2842" w:rsidRDefault="007E2842" w:rsidP="00D72368">
    <w:pPr>
      <w:pStyle w:val="HeaderFirstPg"/>
    </w:pPr>
    <w:r>
      <w:rPr>
        <w:b/>
        <w:noProof/>
        <w:lang w:val="en-US" w:eastAsia="zh-TW"/>
      </w:rPr>
      <w:drawing>
        <wp:anchor distT="0" distB="0" distL="114300" distR="114300" simplePos="0" relativeHeight="251666432" behindDoc="0" locked="0" layoutInCell="1" allowOverlap="1" wp14:anchorId="389D9418" wp14:editId="10472AF2">
          <wp:simplePos x="0" y="0"/>
          <wp:positionH relativeFrom="column">
            <wp:posOffset>2283460</wp:posOffset>
          </wp:positionH>
          <wp:positionV relativeFrom="paragraph">
            <wp:posOffset>-252095</wp:posOffset>
          </wp:positionV>
          <wp:extent cx="4376420" cy="1258570"/>
          <wp:effectExtent l="0" t="0" r="5080" b="0"/>
          <wp:wrapNone/>
          <wp:docPr id="2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ro KF Logo CHIN_A4-B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6420" cy="1258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1EDD">
      <w:rPr>
        <w:b/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54751AB" wp14:editId="6C14D919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2374265" cy="1403985"/>
              <wp:effectExtent l="0" t="0" r="1270" b="3810"/>
              <wp:wrapNone/>
              <wp:docPr id="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5BC57D" w14:textId="77777777" w:rsidR="007E2842" w:rsidRDefault="007E2842" w:rsidP="00551EDD">
                          <w:pPr>
                            <w:pStyle w:val="3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54751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0.9pt;margin-top:70.9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" stroked="f">
              <v:textbox style="mso-fit-shape-to-text:t" inset="0,0,0,0">
                <w:txbxContent>
                  <w:p w14:paraId="185BC57D" w14:textId="77777777" w:rsidR="007E2842" w:rsidRDefault="007E2842" w:rsidP="00551EDD">
                    <w:pPr>
                      <w:pStyle w:val="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53F452C" w14:textId="77777777" w:rsidR="007E2842" w:rsidRDefault="007E284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1B1CC" w14:textId="77777777" w:rsidR="003655E7" w:rsidRDefault="003655E7" w:rsidP="0026601A">
    <w:pPr>
      <w:pStyle w:val="a3"/>
    </w:pPr>
    <w:bookmarkStart w:id="0" w:name="KFHeading2"/>
  </w:p>
  <w:bookmarkEnd w:id="0"/>
  <w:p w14:paraId="374E9E46" w14:textId="77777777" w:rsidR="003655E7" w:rsidRDefault="003655E7">
    <w:pPr>
      <w:pStyle w:val="a3"/>
    </w:pPr>
    <w:r>
      <w:rPr>
        <w:noProof/>
        <w:lang w:val="en-US" w:eastAsia="zh-TW"/>
      </w:rPr>
      <w:drawing>
        <wp:anchor distT="0" distB="0" distL="114300" distR="114300" simplePos="0" relativeHeight="251662336" behindDoc="0" locked="0" layoutInCell="1" allowOverlap="1" wp14:anchorId="49A4D8D7" wp14:editId="541F7E08">
          <wp:simplePos x="0" y="0"/>
          <wp:positionH relativeFrom="column">
            <wp:posOffset>2283460</wp:posOffset>
          </wp:positionH>
          <wp:positionV relativeFrom="paragraph">
            <wp:posOffset>-429895</wp:posOffset>
          </wp:positionV>
          <wp:extent cx="4376420" cy="1258570"/>
          <wp:effectExtent l="0" t="0" r="508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ro KF Logo CHIN_A4-B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6420" cy="1258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792B9" w14:textId="77777777" w:rsidR="003655E7" w:rsidRDefault="003655E7" w:rsidP="00D72368">
    <w:pPr>
      <w:pStyle w:val="HeaderFirstPg"/>
    </w:pPr>
    <w:bookmarkStart w:id="1" w:name="KFHeading1"/>
    <w:r>
      <w:rPr>
        <w:b/>
        <w:noProof/>
        <w:lang w:val="en-US" w:eastAsia="zh-TW"/>
      </w:rPr>
      <w:drawing>
        <wp:anchor distT="0" distB="0" distL="114300" distR="114300" simplePos="0" relativeHeight="251661312" behindDoc="0" locked="0" layoutInCell="1" allowOverlap="1" wp14:anchorId="5732CF26" wp14:editId="5341C144">
          <wp:simplePos x="0" y="0"/>
          <wp:positionH relativeFrom="column">
            <wp:posOffset>2283460</wp:posOffset>
          </wp:positionH>
          <wp:positionV relativeFrom="paragraph">
            <wp:posOffset>-252095</wp:posOffset>
          </wp:positionV>
          <wp:extent cx="4376420" cy="125857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ro KF Logo CHIN_A4-B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76420" cy="1258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1EDD">
      <w:rPr>
        <w:b/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A02D17" wp14:editId="47EE8799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2374265" cy="1403985"/>
              <wp:effectExtent l="0" t="0" r="1270" b="381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E603F" w14:textId="77777777" w:rsidR="003655E7" w:rsidRDefault="003655E7" w:rsidP="00551EDD">
                          <w:pPr>
                            <w:pStyle w:val="3"/>
                          </w:pPr>
                          <w:bookmarkStart w:id="2" w:name="PandC"/>
                          <w:bookmarkEnd w:id="2"/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A02D1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0.9pt;margin-top:70.9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" stroked="f">
              <v:textbox style="mso-fit-shape-to-text:t" inset="0,0,0,0">
                <w:txbxContent>
                  <w:p w14:paraId="7ACE603F" w14:textId="77777777" w:rsidR="003655E7" w:rsidRDefault="003655E7" w:rsidP="00551EDD">
                    <w:pPr>
                      <w:pStyle w:val="3"/>
                    </w:pPr>
                    <w:bookmarkStart w:id="3" w:name="PandC"/>
                    <w:bookmarkEnd w:id="3"/>
                  </w:p>
                </w:txbxContent>
              </v:textbox>
              <w10:wrap anchorx="page" anchory="page"/>
            </v:shape>
          </w:pict>
        </mc:Fallback>
      </mc:AlternateContent>
    </w:r>
  </w:p>
  <w:bookmarkEnd w:id="1"/>
  <w:p w14:paraId="1B049747" w14:textId="77777777" w:rsidR="003655E7" w:rsidRDefault="003655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7C"/>
    <w:multiLevelType w:val="singleLevel"/>
    <w:tmpl w:val="3F1A23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1">
    <w:nsid w:val="FFFFFF7D"/>
    <w:multiLevelType w:val="singleLevel"/>
    <w:tmpl w:val="1040EA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1">
    <w:nsid w:val="FFFFFF7E"/>
    <w:multiLevelType w:val="singleLevel"/>
    <w:tmpl w:val="1340F4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1">
    <w:nsid w:val="FFFFFF7F"/>
    <w:multiLevelType w:val="singleLevel"/>
    <w:tmpl w:val="7652C0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1">
    <w:nsid w:val="FFFFFF80"/>
    <w:multiLevelType w:val="singleLevel"/>
    <w:tmpl w:val="66ECDA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527000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871221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1D84A6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F7C60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43903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1D394131"/>
    <w:multiLevelType w:val="hybridMultilevel"/>
    <w:tmpl w:val="A3E4F434"/>
    <w:lvl w:ilvl="0" w:tplc="F71A6912">
      <w:start w:val="1"/>
      <w:numFmt w:val="decimal"/>
      <w:pStyle w:val="NumbList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47D15A77"/>
    <w:multiLevelType w:val="hybridMultilevel"/>
    <w:tmpl w:val="8078E7C8"/>
    <w:lvl w:ilvl="0" w:tplc="3A924D08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color w:val="D0103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451229">
    <w:abstractNumId w:val="11"/>
  </w:num>
  <w:num w:numId="2" w16cid:durableId="536624947">
    <w:abstractNumId w:val="10"/>
  </w:num>
  <w:num w:numId="3" w16cid:durableId="1522663528">
    <w:abstractNumId w:val="9"/>
  </w:num>
  <w:num w:numId="4" w16cid:durableId="217864633">
    <w:abstractNumId w:val="7"/>
  </w:num>
  <w:num w:numId="5" w16cid:durableId="1342857956">
    <w:abstractNumId w:val="6"/>
  </w:num>
  <w:num w:numId="6" w16cid:durableId="1589732872">
    <w:abstractNumId w:val="5"/>
  </w:num>
  <w:num w:numId="7" w16cid:durableId="1033923046">
    <w:abstractNumId w:val="4"/>
  </w:num>
  <w:num w:numId="8" w16cid:durableId="1095632148">
    <w:abstractNumId w:val="8"/>
  </w:num>
  <w:num w:numId="9" w16cid:durableId="893005483">
    <w:abstractNumId w:val="3"/>
  </w:num>
  <w:num w:numId="10" w16cid:durableId="282718">
    <w:abstractNumId w:val="2"/>
  </w:num>
  <w:num w:numId="11" w16cid:durableId="684983220">
    <w:abstractNumId w:val="1"/>
  </w:num>
  <w:num w:numId="12" w16cid:durableId="86575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urrentIniFileVersion" w:val="2.1"/>
    <w:docVar w:name="CurrentTemplateName" w:val="KF_CORE_Memo_v2.0.dotm"/>
    <w:docVar w:name="CurrentTemplateVersion" w:val="1.1"/>
    <w:docVar w:name="InitialIniFileVersion" w:val="2.1"/>
    <w:docVar w:name="InitialTemplateName" w:val="KF_CORE_Memo_v2.0.dotm"/>
    <w:docVar w:name="InitialTemplateVersion" w:val="1.1"/>
  </w:docVars>
  <w:rsids>
    <w:rsidRoot w:val="00BF4D0C"/>
    <w:rsid w:val="000024B3"/>
    <w:rsid w:val="00003143"/>
    <w:rsid w:val="000049C6"/>
    <w:rsid w:val="00030254"/>
    <w:rsid w:val="0003690B"/>
    <w:rsid w:val="00040E27"/>
    <w:rsid w:val="00044B49"/>
    <w:rsid w:val="0004749B"/>
    <w:rsid w:val="00050AC1"/>
    <w:rsid w:val="00051F67"/>
    <w:rsid w:val="00052C95"/>
    <w:rsid w:val="00054319"/>
    <w:rsid w:val="000740F6"/>
    <w:rsid w:val="000876C6"/>
    <w:rsid w:val="00090570"/>
    <w:rsid w:val="000A014B"/>
    <w:rsid w:val="000B09A4"/>
    <w:rsid w:val="000B1E57"/>
    <w:rsid w:val="000B4A35"/>
    <w:rsid w:val="000B5677"/>
    <w:rsid w:val="000B6C67"/>
    <w:rsid w:val="000B7F35"/>
    <w:rsid w:val="000C2508"/>
    <w:rsid w:val="000C3FB6"/>
    <w:rsid w:val="000D3DB6"/>
    <w:rsid w:val="000E0CE7"/>
    <w:rsid w:val="000F18B0"/>
    <w:rsid w:val="00115CEA"/>
    <w:rsid w:val="00117061"/>
    <w:rsid w:val="00117070"/>
    <w:rsid w:val="00123B27"/>
    <w:rsid w:val="00126C4C"/>
    <w:rsid w:val="001306EA"/>
    <w:rsid w:val="00133025"/>
    <w:rsid w:val="00137AE4"/>
    <w:rsid w:val="00142ECC"/>
    <w:rsid w:val="001562ED"/>
    <w:rsid w:val="00163C2D"/>
    <w:rsid w:val="00165A39"/>
    <w:rsid w:val="00170820"/>
    <w:rsid w:val="00175B70"/>
    <w:rsid w:val="0018619B"/>
    <w:rsid w:val="00186D3E"/>
    <w:rsid w:val="00196882"/>
    <w:rsid w:val="001A3D95"/>
    <w:rsid w:val="001A55FC"/>
    <w:rsid w:val="001B114A"/>
    <w:rsid w:val="001B4578"/>
    <w:rsid w:val="001C4658"/>
    <w:rsid w:val="001F47A7"/>
    <w:rsid w:val="002078F7"/>
    <w:rsid w:val="00224259"/>
    <w:rsid w:val="002319D5"/>
    <w:rsid w:val="00235B11"/>
    <w:rsid w:val="0026601A"/>
    <w:rsid w:val="002661DE"/>
    <w:rsid w:val="002942E1"/>
    <w:rsid w:val="002B73D8"/>
    <w:rsid w:val="002C24DD"/>
    <w:rsid w:val="002C3A82"/>
    <w:rsid w:val="002C3C4B"/>
    <w:rsid w:val="002D0BBD"/>
    <w:rsid w:val="002E3848"/>
    <w:rsid w:val="003007B6"/>
    <w:rsid w:val="003008A3"/>
    <w:rsid w:val="0030414D"/>
    <w:rsid w:val="00307481"/>
    <w:rsid w:val="003079D5"/>
    <w:rsid w:val="00320F7C"/>
    <w:rsid w:val="00321AF9"/>
    <w:rsid w:val="00326478"/>
    <w:rsid w:val="003273E7"/>
    <w:rsid w:val="00327BDD"/>
    <w:rsid w:val="003305F2"/>
    <w:rsid w:val="00332215"/>
    <w:rsid w:val="00344064"/>
    <w:rsid w:val="00353724"/>
    <w:rsid w:val="00354868"/>
    <w:rsid w:val="0035609B"/>
    <w:rsid w:val="00364F41"/>
    <w:rsid w:val="003655E7"/>
    <w:rsid w:val="003910C1"/>
    <w:rsid w:val="003A2187"/>
    <w:rsid w:val="003A7823"/>
    <w:rsid w:val="003B0D94"/>
    <w:rsid w:val="003B134F"/>
    <w:rsid w:val="003D15B8"/>
    <w:rsid w:val="003D1EAD"/>
    <w:rsid w:val="003F5AB2"/>
    <w:rsid w:val="00400331"/>
    <w:rsid w:val="00405951"/>
    <w:rsid w:val="004223EF"/>
    <w:rsid w:val="00422B81"/>
    <w:rsid w:val="00440C5B"/>
    <w:rsid w:val="0044497B"/>
    <w:rsid w:val="00446148"/>
    <w:rsid w:val="0044679D"/>
    <w:rsid w:val="00447A0B"/>
    <w:rsid w:val="0045521A"/>
    <w:rsid w:val="00455967"/>
    <w:rsid w:val="00467D69"/>
    <w:rsid w:val="00471CC2"/>
    <w:rsid w:val="0047573A"/>
    <w:rsid w:val="00475CD0"/>
    <w:rsid w:val="0048267C"/>
    <w:rsid w:val="004862C7"/>
    <w:rsid w:val="004911BD"/>
    <w:rsid w:val="004956C2"/>
    <w:rsid w:val="004A2408"/>
    <w:rsid w:val="004A4FAA"/>
    <w:rsid w:val="004C327A"/>
    <w:rsid w:val="004C56F0"/>
    <w:rsid w:val="004C610E"/>
    <w:rsid w:val="004C7374"/>
    <w:rsid w:val="004D71AB"/>
    <w:rsid w:val="004D7D47"/>
    <w:rsid w:val="004E5F41"/>
    <w:rsid w:val="004E6E79"/>
    <w:rsid w:val="004F01F7"/>
    <w:rsid w:val="00501693"/>
    <w:rsid w:val="00501777"/>
    <w:rsid w:val="00510876"/>
    <w:rsid w:val="005121E3"/>
    <w:rsid w:val="00513C60"/>
    <w:rsid w:val="0052063B"/>
    <w:rsid w:val="00522BD2"/>
    <w:rsid w:val="0052469C"/>
    <w:rsid w:val="00524E2D"/>
    <w:rsid w:val="00542AD0"/>
    <w:rsid w:val="00545515"/>
    <w:rsid w:val="0055049C"/>
    <w:rsid w:val="005510A8"/>
    <w:rsid w:val="00551EDD"/>
    <w:rsid w:val="0055487D"/>
    <w:rsid w:val="0055650E"/>
    <w:rsid w:val="00570908"/>
    <w:rsid w:val="005713FF"/>
    <w:rsid w:val="00571C02"/>
    <w:rsid w:val="0057338F"/>
    <w:rsid w:val="00580202"/>
    <w:rsid w:val="0058095D"/>
    <w:rsid w:val="00591981"/>
    <w:rsid w:val="00593286"/>
    <w:rsid w:val="00593A27"/>
    <w:rsid w:val="005A1A25"/>
    <w:rsid w:val="005B0A03"/>
    <w:rsid w:val="005C6770"/>
    <w:rsid w:val="005D17A3"/>
    <w:rsid w:val="005D1FC6"/>
    <w:rsid w:val="005D2188"/>
    <w:rsid w:val="005D5688"/>
    <w:rsid w:val="005D7302"/>
    <w:rsid w:val="005E6A49"/>
    <w:rsid w:val="005F4452"/>
    <w:rsid w:val="00601113"/>
    <w:rsid w:val="00607CBD"/>
    <w:rsid w:val="006123F3"/>
    <w:rsid w:val="00613E00"/>
    <w:rsid w:val="00617033"/>
    <w:rsid w:val="00632BBF"/>
    <w:rsid w:val="006401BA"/>
    <w:rsid w:val="006406EB"/>
    <w:rsid w:val="006444E4"/>
    <w:rsid w:val="0066040F"/>
    <w:rsid w:val="00661DBE"/>
    <w:rsid w:val="00666A94"/>
    <w:rsid w:val="00673203"/>
    <w:rsid w:val="006737BD"/>
    <w:rsid w:val="00684A36"/>
    <w:rsid w:val="006908CB"/>
    <w:rsid w:val="006963E5"/>
    <w:rsid w:val="006A31B9"/>
    <w:rsid w:val="006A6588"/>
    <w:rsid w:val="006B1146"/>
    <w:rsid w:val="006B3DD3"/>
    <w:rsid w:val="006C5355"/>
    <w:rsid w:val="006D5B70"/>
    <w:rsid w:val="00700C79"/>
    <w:rsid w:val="007057D0"/>
    <w:rsid w:val="00707307"/>
    <w:rsid w:val="00712473"/>
    <w:rsid w:val="007200F6"/>
    <w:rsid w:val="007444F5"/>
    <w:rsid w:val="007466CB"/>
    <w:rsid w:val="00751BD1"/>
    <w:rsid w:val="007522B2"/>
    <w:rsid w:val="007854E2"/>
    <w:rsid w:val="00786F44"/>
    <w:rsid w:val="007877BC"/>
    <w:rsid w:val="007A0159"/>
    <w:rsid w:val="007A032F"/>
    <w:rsid w:val="007A5106"/>
    <w:rsid w:val="007A61B6"/>
    <w:rsid w:val="007B2047"/>
    <w:rsid w:val="007B29E3"/>
    <w:rsid w:val="007B595F"/>
    <w:rsid w:val="007C4EE9"/>
    <w:rsid w:val="007C627C"/>
    <w:rsid w:val="007C6713"/>
    <w:rsid w:val="007D040C"/>
    <w:rsid w:val="007D1452"/>
    <w:rsid w:val="007E06BB"/>
    <w:rsid w:val="007E2842"/>
    <w:rsid w:val="007E32FF"/>
    <w:rsid w:val="007E7AAB"/>
    <w:rsid w:val="007F3A80"/>
    <w:rsid w:val="007F7D56"/>
    <w:rsid w:val="00801C35"/>
    <w:rsid w:val="00810020"/>
    <w:rsid w:val="00814A12"/>
    <w:rsid w:val="008265B5"/>
    <w:rsid w:val="00844069"/>
    <w:rsid w:val="00851983"/>
    <w:rsid w:val="00854167"/>
    <w:rsid w:val="0087144C"/>
    <w:rsid w:val="00873232"/>
    <w:rsid w:val="00873502"/>
    <w:rsid w:val="0087444A"/>
    <w:rsid w:val="00883271"/>
    <w:rsid w:val="0088724B"/>
    <w:rsid w:val="00895FD5"/>
    <w:rsid w:val="00896405"/>
    <w:rsid w:val="00897584"/>
    <w:rsid w:val="008A3C1B"/>
    <w:rsid w:val="008B4899"/>
    <w:rsid w:val="008B59BC"/>
    <w:rsid w:val="008B6230"/>
    <w:rsid w:val="008C1B08"/>
    <w:rsid w:val="008C2FEB"/>
    <w:rsid w:val="008C4935"/>
    <w:rsid w:val="008D394B"/>
    <w:rsid w:val="008E2D5B"/>
    <w:rsid w:val="008E3A2A"/>
    <w:rsid w:val="008F015D"/>
    <w:rsid w:val="008F5B08"/>
    <w:rsid w:val="008F7517"/>
    <w:rsid w:val="00904570"/>
    <w:rsid w:val="00910434"/>
    <w:rsid w:val="009207B8"/>
    <w:rsid w:val="00920CDF"/>
    <w:rsid w:val="009234D9"/>
    <w:rsid w:val="0093134F"/>
    <w:rsid w:val="00936B5B"/>
    <w:rsid w:val="00936EA3"/>
    <w:rsid w:val="00941154"/>
    <w:rsid w:val="009425E9"/>
    <w:rsid w:val="00943795"/>
    <w:rsid w:val="009512CF"/>
    <w:rsid w:val="009549FF"/>
    <w:rsid w:val="00956F37"/>
    <w:rsid w:val="009611D8"/>
    <w:rsid w:val="0097183E"/>
    <w:rsid w:val="00981E3C"/>
    <w:rsid w:val="0098223B"/>
    <w:rsid w:val="00982F08"/>
    <w:rsid w:val="00983A8B"/>
    <w:rsid w:val="009842B6"/>
    <w:rsid w:val="00997D5D"/>
    <w:rsid w:val="009A437F"/>
    <w:rsid w:val="009A4821"/>
    <w:rsid w:val="009B0D07"/>
    <w:rsid w:val="009B2371"/>
    <w:rsid w:val="009B53C1"/>
    <w:rsid w:val="009B5A29"/>
    <w:rsid w:val="009C3DCE"/>
    <w:rsid w:val="009C48A7"/>
    <w:rsid w:val="009C7E0F"/>
    <w:rsid w:val="009E3FF3"/>
    <w:rsid w:val="009F4814"/>
    <w:rsid w:val="009F7BAB"/>
    <w:rsid w:val="00A03A36"/>
    <w:rsid w:val="00A164F0"/>
    <w:rsid w:val="00A317BF"/>
    <w:rsid w:val="00A32C2B"/>
    <w:rsid w:val="00A44FEE"/>
    <w:rsid w:val="00A47AD0"/>
    <w:rsid w:val="00A53549"/>
    <w:rsid w:val="00A5386E"/>
    <w:rsid w:val="00A61964"/>
    <w:rsid w:val="00A669EC"/>
    <w:rsid w:val="00A72466"/>
    <w:rsid w:val="00A90A5D"/>
    <w:rsid w:val="00A910C4"/>
    <w:rsid w:val="00A97658"/>
    <w:rsid w:val="00A97900"/>
    <w:rsid w:val="00AA0E7A"/>
    <w:rsid w:val="00AA2C22"/>
    <w:rsid w:val="00AB2133"/>
    <w:rsid w:val="00AB3D1C"/>
    <w:rsid w:val="00AB4C94"/>
    <w:rsid w:val="00AC4057"/>
    <w:rsid w:val="00AC567B"/>
    <w:rsid w:val="00AD2D28"/>
    <w:rsid w:val="00AF0ABA"/>
    <w:rsid w:val="00AF174B"/>
    <w:rsid w:val="00B00520"/>
    <w:rsid w:val="00B01624"/>
    <w:rsid w:val="00B03D17"/>
    <w:rsid w:val="00B0577E"/>
    <w:rsid w:val="00B115FF"/>
    <w:rsid w:val="00B11B1B"/>
    <w:rsid w:val="00B1548C"/>
    <w:rsid w:val="00B407EB"/>
    <w:rsid w:val="00B43AE3"/>
    <w:rsid w:val="00B462BB"/>
    <w:rsid w:val="00B500F8"/>
    <w:rsid w:val="00B51F09"/>
    <w:rsid w:val="00B55B51"/>
    <w:rsid w:val="00B83271"/>
    <w:rsid w:val="00BA0A86"/>
    <w:rsid w:val="00BA1BA8"/>
    <w:rsid w:val="00BB215E"/>
    <w:rsid w:val="00BC3C41"/>
    <w:rsid w:val="00BD1B98"/>
    <w:rsid w:val="00BD46B6"/>
    <w:rsid w:val="00BD5EE9"/>
    <w:rsid w:val="00BF05FA"/>
    <w:rsid w:val="00BF294F"/>
    <w:rsid w:val="00BF4D0C"/>
    <w:rsid w:val="00C04A14"/>
    <w:rsid w:val="00C156B6"/>
    <w:rsid w:val="00C16C0D"/>
    <w:rsid w:val="00C212B0"/>
    <w:rsid w:val="00C27A36"/>
    <w:rsid w:val="00C27CB5"/>
    <w:rsid w:val="00C3135D"/>
    <w:rsid w:val="00C36D4C"/>
    <w:rsid w:val="00C4734D"/>
    <w:rsid w:val="00C47D11"/>
    <w:rsid w:val="00C56712"/>
    <w:rsid w:val="00C66A5F"/>
    <w:rsid w:val="00C84266"/>
    <w:rsid w:val="00C86BCC"/>
    <w:rsid w:val="00C91C35"/>
    <w:rsid w:val="00CA3BA5"/>
    <w:rsid w:val="00CB5337"/>
    <w:rsid w:val="00CD50CA"/>
    <w:rsid w:val="00CE0552"/>
    <w:rsid w:val="00CE1A4A"/>
    <w:rsid w:val="00CE65AD"/>
    <w:rsid w:val="00CE6CD4"/>
    <w:rsid w:val="00CF4584"/>
    <w:rsid w:val="00CF47A9"/>
    <w:rsid w:val="00CF6C9F"/>
    <w:rsid w:val="00D0399F"/>
    <w:rsid w:val="00D32CE7"/>
    <w:rsid w:val="00D349C3"/>
    <w:rsid w:val="00D377F6"/>
    <w:rsid w:val="00D379EE"/>
    <w:rsid w:val="00D67575"/>
    <w:rsid w:val="00D72368"/>
    <w:rsid w:val="00D73940"/>
    <w:rsid w:val="00D87B41"/>
    <w:rsid w:val="00D90F07"/>
    <w:rsid w:val="00D92C96"/>
    <w:rsid w:val="00D933B0"/>
    <w:rsid w:val="00D97530"/>
    <w:rsid w:val="00DA6CF4"/>
    <w:rsid w:val="00DB3F51"/>
    <w:rsid w:val="00DC2E49"/>
    <w:rsid w:val="00DC2F54"/>
    <w:rsid w:val="00DD1A21"/>
    <w:rsid w:val="00DE0568"/>
    <w:rsid w:val="00E01A6E"/>
    <w:rsid w:val="00E03089"/>
    <w:rsid w:val="00E03E35"/>
    <w:rsid w:val="00E0529D"/>
    <w:rsid w:val="00E105EA"/>
    <w:rsid w:val="00E12BD8"/>
    <w:rsid w:val="00E205C6"/>
    <w:rsid w:val="00E25DCD"/>
    <w:rsid w:val="00E32423"/>
    <w:rsid w:val="00E41677"/>
    <w:rsid w:val="00E875E0"/>
    <w:rsid w:val="00E92036"/>
    <w:rsid w:val="00E9477C"/>
    <w:rsid w:val="00EA0B7B"/>
    <w:rsid w:val="00EB3CA7"/>
    <w:rsid w:val="00EC595C"/>
    <w:rsid w:val="00EC5CC6"/>
    <w:rsid w:val="00ED19A2"/>
    <w:rsid w:val="00ED659B"/>
    <w:rsid w:val="00EE24C6"/>
    <w:rsid w:val="00EE583C"/>
    <w:rsid w:val="00EE72DF"/>
    <w:rsid w:val="00EF449D"/>
    <w:rsid w:val="00EF489B"/>
    <w:rsid w:val="00F011A3"/>
    <w:rsid w:val="00F01D66"/>
    <w:rsid w:val="00F12D2A"/>
    <w:rsid w:val="00F12FD3"/>
    <w:rsid w:val="00F15427"/>
    <w:rsid w:val="00F21FFF"/>
    <w:rsid w:val="00F26D7B"/>
    <w:rsid w:val="00F4057E"/>
    <w:rsid w:val="00F45470"/>
    <w:rsid w:val="00F539C9"/>
    <w:rsid w:val="00F55CB4"/>
    <w:rsid w:val="00F609C3"/>
    <w:rsid w:val="00F64406"/>
    <w:rsid w:val="00F72108"/>
    <w:rsid w:val="00F731C3"/>
    <w:rsid w:val="00F75DE0"/>
    <w:rsid w:val="00F80EA1"/>
    <w:rsid w:val="00F81D8C"/>
    <w:rsid w:val="00F8753F"/>
    <w:rsid w:val="00F94829"/>
    <w:rsid w:val="00F978D3"/>
    <w:rsid w:val="00FB59D4"/>
    <w:rsid w:val="00FD090A"/>
    <w:rsid w:val="00FD2936"/>
    <w:rsid w:val="00FD671A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90216"/>
  <w15:docId w15:val="{FC9C5BC8-0C94-4F7E-A2D5-5FF28E72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D8C"/>
    <w:pPr>
      <w:widowControl w:val="0"/>
      <w:spacing w:after="0" w:line="240" w:lineRule="auto"/>
    </w:pPr>
    <w:rPr>
      <w:rFonts w:eastAsiaTheme="minorEastAsia"/>
      <w:kern w:val="2"/>
      <w:sz w:val="24"/>
      <w:lang w:val="en-US" w:eastAsia="zh-TW"/>
    </w:rPr>
  </w:style>
  <w:style w:type="paragraph" w:styleId="1">
    <w:name w:val="heading 1"/>
    <w:basedOn w:val="a"/>
    <w:next w:val="a"/>
    <w:link w:val="10"/>
    <w:uiPriority w:val="9"/>
    <w:qFormat/>
    <w:rsid w:val="00FD2936"/>
    <w:pPr>
      <w:keepNext/>
      <w:keepLines/>
      <w:widowControl/>
      <w:spacing w:before="360" w:after="240" w:line="280" w:lineRule="atLeast"/>
      <w:outlineLvl w:val="0"/>
    </w:pPr>
    <w:rPr>
      <w:rFonts w:asciiTheme="majorHAnsi" w:eastAsiaTheme="majorEastAsia" w:hAnsiTheme="majorHAnsi" w:cstheme="majorBidi"/>
      <w:b/>
      <w:bCs/>
      <w:kern w:val="0"/>
      <w:sz w:val="28"/>
      <w:szCs w:val="28"/>
      <w:lang w:val="en-GB" w:eastAsia="en-US"/>
    </w:rPr>
  </w:style>
  <w:style w:type="paragraph" w:styleId="2">
    <w:name w:val="heading 2"/>
    <w:basedOn w:val="a"/>
    <w:next w:val="a"/>
    <w:link w:val="20"/>
    <w:uiPriority w:val="9"/>
    <w:qFormat/>
    <w:rsid w:val="00FD2936"/>
    <w:pPr>
      <w:keepNext/>
      <w:keepLines/>
      <w:widowControl/>
      <w:spacing w:before="200" w:after="200" w:line="280" w:lineRule="atLeast"/>
      <w:outlineLvl w:val="1"/>
    </w:pPr>
    <w:rPr>
      <w:rFonts w:asciiTheme="majorHAnsi" w:eastAsiaTheme="majorEastAsia" w:hAnsiTheme="majorHAnsi" w:cstheme="majorBidi"/>
      <w:b/>
      <w:bCs/>
      <w:color w:val="000000" w:themeColor="text1"/>
      <w:kern w:val="0"/>
      <w:szCs w:val="26"/>
      <w:lang w:val="en-GB" w:eastAsia="en-US"/>
    </w:rPr>
  </w:style>
  <w:style w:type="paragraph" w:styleId="3">
    <w:name w:val="heading 3"/>
    <w:basedOn w:val="a"/>
    <w:next w:val="a"/>
    <w:link w:val="30"/>
    <w:qFormat/>
    <w:rsid w:val="00FD2936"/>
    <w:pPr>
      <w:keepNext/>
      <w:keepLines/>
      <w:widowControl/>
      <w:spacing w:before="200" w:after="200" w:line="280" w:lineRule="exact"/>
      <w:outlineLvl w:val="2"/>
    </w:pPr>
    <w:rPr>
      <w:rFonts w:asciiTheme="majorHAnsi" w:eastAsiaTheme="majorEastAsia" w:hAnsiTheme="majorHAnsi" w:cstheme="majorBidi"/>
      <w:b/>
      <w:bCs/>
      <w:kern w:val="0"/>
      <w:sz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04749B"/>
    <w:pPr>
      <w:widowControl/>
      <w:tabs>
        <w:tab w:val="center" w:pos="4513"/>
        <w:tab w:val="right" w:pos="9026"/>
      </w:tabs>
      <w:spacing w:line="280" w:lineRule="exact"/>
    </w:pPr>
    <w:rPr>
      <w:rFonts w:eastAsia="新細明體"/>
      <w:kern w:val="0"/>
      <w:sz w:val="20"/>
      <w:lang w:val="en-GB" w:eastAsia="en-US"/>
    </w:rPr>
  </w:style>
  <w:style w:type="character" w:customStyle="1" w:styleId="a4">
    <w:name w:val="頁首 字元"/>
    <w:basedOn w:val="a0"/>
    <w:link w:val="a3"/>
    <w:uiPriority w:val="99"/>
    <w:semiHidden/>
    <w:rsid w:val="007057D0"/>
    <w:rPr>
      <w:rFonts w:ascii="Arial" w:hAnsi="Arial"/>
      <w:sz w:val="20"/>
    </w:rPr>
  </w:style>
  <w:style w:type="paragraph" w:styleId="a5">
    <w:name w:val="footer"/>
    <w:basedOn w:val="a"/>
    <w:link w:val="a6"/>
    <w:uiPriority w:val="99"/>
    <w:semiHidden/>
    <w:rsid w:val="0004749B"/>
    <w:pPr>
      <w:widowControl/>
      <w:tabs>
        <w:tab w:val="center" w:pos="4513"/>
        <w:tab w:val="right" w:pos="9026"/>
      </w:tabs>
      <w:spacing w:line="280" w:lineRule="exact"/>
    </w:pPr>
    <w:rPr>
      <w:rFonts w:eastAsia="新細明體"/>
      <w:kern w:val="0"/>
      <w:sz w:val="20"/>
      <w:lang w:val="en-GB" w:eastAsia="en-US"/>
    </w:rPr>
  </w:style>
  <w:style w:type="character" w:customStyle="1" w:styleId="a6">
    <w:name w:val="頁尾 字元"/>
    <w:basedOn w:val="a0"/>
    <w:link w:val="a5"/>
    <w:uiPriority w:val="99"/>
    <w:semiHidden/>
    <w:rsid w:val="007057D0"/>
    <w:rPr>
      <w:rFonts w:ascii="Arial" w:hAnsi="Arial"/>
      <w:sz w:val="20"/>
    </w:rPr>
  </w:style>
  <w:style w:type="table" w:styleId="a7">
    <w:name w:val="Table Grid"/>
    <w:basedOn w:val="a1"/>
    <w:uiPriority w:val="59"/>
    <w:rsid w:val="00047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07CBD"/>
    <w:pPr>
      <w:widowControl/>
      <w:spacing w:line="280" w:lineRule="exact"/>
    </w:pPr>
    <w:rPr>
      <w:rFonts w:ascii="Tahoma" w:eastAsia="新細明體" w:hAnsi="Tahoma" w:cs="Tahoma"/>
      <w:kern w:val="0"/>
      <w:sz w:val="16"/>
      <w:szCs w:val="16"/>
      <w:lang w:val="en-GB" w:eastAsia="en-US"/>
    </w:rPr>
  </w:style>
  <w:style w:type="character" w:customStyle="1" w:styleId="a9">
    <w:name w:val="註解方塊文字 字元"/>
    <w:basedOn w:val="a0"/>
    <w:link w:val="a8"/>
    <w:uiPriority w:val="99"/>
    <w:semiHidden/>
    <w:rsid w:val="00607CBD"/>
    <w:rPr>
      <w:rFonts w:ascii="Tahoma" w:hAnsi="Tahoma" w:cs="Tahoma"/>
      <w:sz w:val="16"/>
      <w:szCs w:val="16"/>
    </w:rPr>
  </w:style>
  <w:style w:type="paragraph" w:styleId="aa">
    <w:name w:val="No Spacing"/>
    <w:uiPriority w:val="19"/>
    <w:semiHidden/>
    <w:qFormat/>
    <w:rsid w:val="00607CBD"/>
    <w:pPr>
      <w:spacing w:after="0" w:line="240" w:lineRule="auto"/>
    </w:pPr>
    <w:rPr>
      <w:rFonts w:ascii="Arial" w:hAnsi="Arial"/>
      <w:sz w:val="20"/>
    </w:rPr>
  </w:style>
  <w:style w:type="paragraph" w:customStyle="1" w:styleId="KFAddress">
    <w:name w:val="KF Address"/>
    <w:basedOn w:val="a5"/>
    <w:uiPriority w:val="9"/>
    <w:semiHidden/>
    <w:qFormat/>
    <w:rsid w:val="00C47D11"/>
    <w:rPr>
      <w:sz w:val="17"/>
    </w:rPr>
  </w:style>
  <w:style w:type="paragraph" w:customStyle="1" w:styleId="FKRegInfo">
    <w:name w:val="FK RegInfo"/>
    <w:basedOn w:val="a5"/>
    <w:uiPriority w:val="9"/>
    <w:semiHidden/>
    <w:qFormat/>
    <w:rsid w:val="00C47D11"/>
    <w:rPr>
      <w:sz w:val="14"/>
    </w:rPr>
  </w:style>
  <w:style w:type="paragraph" w:customStyle="1" w:styleId="Heading">
    <w:name w:val="Heading"/>
    <w:basedOn w:val="a"/>
    <w:next w:val="a"/>
    <w:uiPriority w:val="19"/>
    <w:semiHidden/>
    <w:qFormat/>
    <w:rsid w:val="003B134F"/>
    <w:pPr>
      <w:keepNext/>
      <w:widowControl/>
      <w:spacing w:after="200" w:line="280" w:lineRule="exact"/>
    </w:pPr>
    <w:rPr>
      <w:rFonts w:ascii="Arial Bold" w:eastAsia="新細明體" w:hAnsi="Arial Bold"/>
      <w:b/>
      <w:kern w:val="0"/>
      <w:sz w:val="20"/>
      <w:lang w:val="en-GB" w:eastAsia="en-US"/>
    </w:rPr>
  </w:style>
  <w:style w:type="paragraph" w:customStyle="1" w:styleId="Yours">
    <w:name w:val="Yours"/>
    <w:basedOn w:val="a"/>
    <w:next w:val="a"/>
    <w:uiPriority w:val="5"/>
    <w:qFormat/>
    <w:rsid w:val="00117070"/>
    <w:pPr>
      <w:widowControl/>
      <w:spacing w:after="800" w:line="280" w:lineRule="exact"/>
    </w:pPr>
    <w:rPr>
      <w:rFonts w:eastAsia="新細明體"/>
      <w:kern w:val="0"/>
      <w:sz w:val="20"/>
      <w:lang w:val="en-GB" w:eastAsia="en-US"/>
    </w:rPr>
  </w:style>
  <w:style w:type="paragraph" w:customStyle="1" w:styleId="NormalNoSpace">
    <w:name w:val="NormalNoSpace"/>
    <w:basedOn w:val="a"/>
    <w:qFormat/>
    <w:rsid w:val="00F26D7B"/>
    <w:pPr>
      <w:widowControl/>
      <w:spacing w:line="280" w:lineRule="exact"/>
    </w:pPr>
    <w:rPr>
      <w:rFonts w:eastAsia="新細明體"/>
      <w:kern w:val="0"/>
      <w:sz w:val="20"/>
      <w:lang w:val="en-GB" w:eastAsia="en-US"/>
    </w:rPr>
  </w:style>
  <w:style w:type="paragraph" w:customStyle="1" w:styleId="HeaderFirstPg">
    <w:name w:val="HeaderFirstPg"/>
    <w:basedOn w:val="a3"/>
    <w:uiPriority w:val="9"/>
    <w:semiHidden/>
    <w:qFormat/>
    <w:rsid w:val="00D72368"/>
    <w:pPr>
      <w:spacing w:after="1680"/>
    </w:pPr>
  </w:style>
  <w:style w:type="paragraph" w:customStyle="1" w:styleId="Bullet1">
    <w:name w:val="Bullet1"/>
    <w:basedOn w:val="a"/>
    <w:uiPriority w:val="3"/>
    <w:qFormat/>
    <w:rsid w:val="009B53C1"/>
    <w:pPr>
      <w:widowControl/>
      <w:numPr>
        <w:numId w:val="1"/>
      </w:numPr>
      <w:spacing w:line="280" w:lineRule="exact"/>
      <w:ind w:left="284" w:hanging="284"/>
    </w:pPr>
    <w:rPr>
      <w:rFonts w:eastAsia="新細明體"/>
      <w:kern w:val="0"/>
      <w:sz w:val="20"/>
      <w:lang w:val="en-GB" w:eastAsia="en-US"/>
    </w:rPr>
  </w:style>
  <w:style w:type="paragraph" w:customStyle="1" w:styleId="Bullet1Last">
    <w:name w:val="Bullet1Last"/>
    <w:basedOn w:val="Bullet1"/>
    <w:next w:val="a"/>
    <w:uiPriority w:val="3"/>
    <w:qFormat/>
    <w:rsid w:val="00E25DCD"/>
    <w:pPr>
      <w:spacing w:after="200"/>
    </w:pPr>
  </w:style>
  <w:style w:type="paragraph" w:customStyle="1" w:styleId="NumbList1">
    <w:name w:val="NumbList1"/>
    <w:basedOn w:val="a"/>
    <w:uiPriority w:val="4"/>
    <w:qFormat/>
    <w:rsid w:val="00E25DCD"/>
    <w:pPr>
      <w:widowControl/>
      <w:numPr>
        <w:numId w:val="2"/>
      </w:numPr>
      <w:spacing w:line="280" w:lineRule="exact"/>
      <w:ind w:left="340" w:hanging="340"/>
    </w:pPr>
    <w:rPr>
      <w:rFonts w:eastAsia="新細明體"/>
      <w:kern w:val="0"/>
      <w:sz w:val="20"/>
      <w:lang w:val="en-GB" w:eastAsia="en-US"/>
    </w:rPr>
  </w:style>
  <w:style w:type="paragraph" w:customStyle="1" w:styleId="NumbList1Last">
    <w:name w:val="NumbList1Last"/>
    <w:basedOn w:val="NumbList1"/>
    <w:next w:val="a"/>
    <w:uiPriority w:val="4"/>
    <w:qFormat/>
    <w:rsid w:val="00E25DCD"/>
    <w:pPr>
      <w:spacing w:after="200"/>
    </w:pPr>
  </w:style>
  <w:style w:type="paragraph" w:customStyle="1" w:styleId="NormalIndent">
    <w:name w:val="NormalIndent"/>
    <w:basedOn w:val="a"/>
    <w:uiPriority w:val="5"/>
    <w:qFormat/>
    <w:rsid w:val="00F26D7B"/>
    <w:pPr>
      <w:widowControl/>
      <w:spacing w:after="200" w:line="280" w:lineRule="exact"/>
      <w:ind w:left="357"/>
    </w:pPr>
    <w:rPr>
      <w:rFonts w:eastAsia="新細明體"/>
      <w:kern w:val="0"/>
      <w:sz w:val="20"/>
      <w:lang w:val="en-GB" w:eastAsia="en-US"/>
    </w:rPr>
  </w:style>
  <w:style w:type="character" w:customStyle="1" w:styleId="10">
    <w:name w:val="標題 1 字元"/>
    <w:basedOn w:val="a0"/>
    <w:link w:val="1"/>
    <w:uiPriority w:val="9"/>
    <w:rsid w:val="00FD29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FD2936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30">
    <w:name w:val="標題 3 字元"/>
    <w:basedOn w:val="a0"/>
    <w:link w:val="3"/>
    <w:rsid w:val="00FD2936"/>
    <w:rPr>
      <w:rFonts w:asciiTheme="majorHAnsi" w:eastAsiaTheme="majorEastAsia" w:hAnsiTheme="majorHAnsi" w:cstheme="majorBidi"/>
      <w:b/>
      <w:bCs/>
      <w:sz w:val="20"/>
    </w:rPr>
  </w:style>
  <w:style w:type="paragraph" w:customStyle="1" w:styleId="DocTitle">
    <w:name w:val="DocTitle"/>
    <w:basedOn w:val="a"/>
    <w:uiPriority w:val="10"/>
    <w:qFormat/>
    <w:rsid w:val="00936EA3"/>
    <w:pPr>
      <w:widowControl/>
      <w:spacing w:line="280" w:lineRule="exact"/>
    </w:pPr>
    <w:rPr>
      <w:rFonts w:eastAsia="新細明體"/>
      <w:kern w:val="0"/>
      <w:sz w:val="32"/>
      <w:lang w:val="en-GB" w:eastAsia="en-US"/>
    </w:rPr>
  </w:style>
  <w:style w:type="paragraph" w:customStyle="1" w:styleId="Subject">
    <w:name w:val="Subject"/>
    <w:basedOn w:val="a"/>
    <w:next w:val="a"/>
    <w:qFormat/>
    <w:rsid w:val="00F26D7B"/>
    <w:pPr>
      <w:widowControl/>
      <w:spacing w:before="200" w:after="200" w:line="280" w:lineRule="exact"/>
      <w:outlineLvl w:val="0"/>
    </w:pPr>
    <w:rPr>
      <w:rFonts w:eastAsia="新細明體"/>
      <w:b/>
      <w:kern w:val="0"/>
      <w:sz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4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01_logo_&#31684;&#26412;_&#33394;&#24425;\REPro%20Knight%20Frank%20Templates%20-%20Documents\TW_Memo_Template.dotx" TargetMode="External"/></Relationships>
</file>

<file path=word/theme/theme1.xml><?xml version="1.0" encoding="utf-8"?>
<a:theme xmlns:a="http://schemas.openxmlformats.org/drawingml/2006/main" name="Knight Frank">
  <a:themeElements>
    <a:clrScheme name="Knight Frank Colours">
      <a:dk1>
        <a:srgbClr val="000000"/>
      </a:dk1>
      <a:lt1>
        <a:srgbClr val="FFFFFF"/>
      </a:lt1>
      <a:dk2>
        <a:srgbClr val="203731"/>
      </a:dk2>
      <a:lt2>
        <a:srgbClr val="D0103A"/>
      </a:lt2>
      <a:accent1>
        <a:srgbClr val="00C0B5"/>
      </a:accent1>
      <a:accent2>
        <a:srgbClr val="D0103A"/>
      </a:accent2>
      <a:accent3>
        <a:srgbClr val="2A6EBB"/>
      </a:accent3>
      <a:accent4>
        <a:srgbClr val="7C109A"/>
      </a:accent4>
      <a:accent5>
        <a:srgbClr val="CE8E00"/>
      </a:accent5>
      <a:accent6>
        <a:srgbClr val="69BE28"/>
      </a:accent6>
      <a:hlink>
        <a:srgbClr val="2A6EBB"/>
      </a:hlink>
      <a:folHlink>
        <a:srgbClr val="00C0B5"/>
      </a:folHlink>
    </a:clrScheme>
    <a:fontScheme name="Knight Frank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ey_x0020_document xmlns="8ab424bd-3b74-4ae4-a176-844d7a1a787d">Yes</Key_x0020_document>
    <TaxKeywordTaxHTField xmlns="e78641ac-04dd-4f8d-9ea1-89a27845d494">
      <Terms xmlns="http://schemas.microsoft.com/office/infopath/2007/PartnerControls">
        <TermInfo xmlns="http://schemas.microsoft.com/office/infopath/2007/PartnerControls">
          <TermName xmlns="http://schemas.microsoft.com/office/infopath/2007/PartnerControls">memo</TermName>
          <TermId xmlns="http://schemas.microsoft.com/office/infopath/2007/PartnerControls">d4959764-d5ef-4e75-bd6f-be794e676597</TermId>
        </TermInfo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f77aa003-47d3-482b-a573-1333ed2e6e60</TermId>
        </TermInfo>
      </Terms>
    </TaxKeywordTaxHTField>
    <TaxCatchAll xmlns="e78641ac-04dd-4f8d-9ea1-89a27845d494">
      <Value>886</Value>
      <Value>431</Value>
    </TaxCatchAll>
    <Document_x0020_owner xmlns="8ab424bd-3b74-4ae4-a176-844d7a1a787d">
      <UserInfo>
        <DisplayName>Aleisha Stopforth</DisplayName>
        <AccountId>2752</AccountId>
        <AccountType/>
      </UserInfo>
    </Document_x0020_owner>
    <IconOverlay xmlns="http://schemas.microsoft.com/sharepoint/v4" xsi:nil="true"/>
    <i6edafdcdf3b4a6580f26d9efb2b0789 xmlns="e78641ac-04dd-4f8d-9ea1-89a27845d494">
      <Terms xmlns="http://schemas.microsoft.com/office/infopath/2007/PartnerControls"/>
    </i6edafdcdf3b4a6580f26d9efb2b0789>
    <a0b71fac4747412d9337bd5d24dba6f1 xmlns="e78641ac-04dd-4f8d-9ea1-89a27845d494">
      <Terms xmlns="http://schemas.microsoft.com/office/infopath/2007/PartnerControls"/>
    </a0b71fac4747412d9337bd5d24dba6f1>
    <faecab50f9e74ce492b0ad86bf8e9604 xmlns="e78641ac-04dd-4f8d-9ea1-89a27845d494">
      <Terms xmlns="http://schemas.microsoft.com/office/infopath/2007/PartnerControls"/>
    </faecab50f9e74ce492b0ad86bf8e9604>
    <h60f5b72ca924bba89cb9ccbc3f04a18 xmlns="e78641ac-04dd-4f8d-9ea1-89a27845d494">
      <Terms xmlns="http://schemas.microsoft.com/office/infopath/2007/PartnerControls"/>
    </h60f5b72ca924bba89cb9ccbc3f04a18>
    <Sections xmlns="8ab424bd-3b74-4ae4-a176-844d7a1a787d">Templates</Sections>
    <da61aac52a1749b0aea2cc51235a40fb xmlns="e78641ac-04dd-4f8d-9ea1-89a27845d494">
      <Terms xmlns="http://schemas.microsoft.com/office/infopath/2007/PartnerControls"/>
    </da61aac52a1749b0aea2cc51235a40fb>
    <oed3b8d73c0b401081f294e0e3de731a xmlns="e78641ac-04dd-4f8d-9ea1-89a27845d494">
      <Terms xmlns="http://schemas.microsoft.com/office/infopath/2007/PartnerControls"/>
    </oed3b8d73c0b401081f294e0e3de731a>
    <Sub_x002d_section xmlns="e970ff09-4937-476e-90e3-95e7e506b6f9">Template Docs</Sub_x002d_section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DFF89C2771DA4E89445E784D5656F4" ma:contentTypeVersion="25" ma:contentTypeDescription="Create a new document." ma:contentTypeScope="" ma:versionID="45292c3e33f0fc1a72259cef37c56983">
  <xsd:schema xmlns:xsd="http://www.w3.org/2001/XMLSchema" xmlns:xs="http://www.w3.org/2001/XMLSchema" xmlns:p="http://schemas.microsoft.com/office/2006/metadata/properties" xmlns:ns2="8ab424bd-3b74-4ae4-a176-844d7a1a787d" xmlns:ns3="e970ff09-4937-476e-90e3-95e7e506b6f9" xmlns:ns4="e78641ac-04dd-4f8d-9ea1-89a27845d494" xmlns:ns5="http://schemas.microsoft.com/sharepoint/v4" targetNamespace="http://schemas.microsoft.com/office/2006/metadata/properties" ma:root="true" ma:fieldsID="78f194bdfedcdb02887b88badf49cc97" ns2:_="" ns3:_="" ns4:_="" ns5:_="">
    <xsd:import namespace="8ab424bd-3b74-4ae4-a176-844d7a1a787d"/>
    <xsd:import namespace="e970ff09-4937-476e-90e3-95e7e506b6f9"/>
    <xsd:import namespace="e78641ac-04dd-4f8d-9ea1-89a27845d49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Key_x0020_document" minOccurs="0"/>
                <xsd:element ref="ns2:Document_x0020_owner" minOccurs="0"/>
                <xsd:element ref="ns2:Sections" minOccurs="0"/>
                <xsd:element ref="ns3:Sub_x002d_section"/>
                <xsd:element ref="ns4:h60f5b72ca924bba89cb9ccbc3f04a18" minOccurs="0"/>
                <xsd:element ref="ns4:da61aac52a1749b0aea2cc51235a40fb" minOccurs="0"/>
                <xsd:element ref="ns4:i6edafdcdf3b4a6580f26d9efb2b0789" minOccurs="0"/>
                <xsd:element ref="ns4:a0b71fac4747412d9337bd5d24dba6f1" minOccurs="0"/>
                <xsd:element ref="ns4:oed3b8d73c0b401081f294e0e3de731a" minOccurs="0"/>
                <xsd:element ref="ns4:faecab50f9e74ce492b0ad86bf8e9604" minOccurs="0"/>
                <xsd:element ref="ns4:TaxKeywordTaxHTField" minOccurs="0"/>
                <xsd:element ref="ns4:TaxCatchAll" minOccurs="0"/>
                <xsd:element ref="ns5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424bd-3b74-4ae4-a176-844d7a1a787d" elementFormDefault="qualified">
    <xsd:import namespace="http://schemas.microsoft.com/office/2006/documentManagement/types"/>
    <xsd:import namespace="http://schemas.microsoft.com/office/infopath/2007/PartnerControls"/>
    <xsd:element name="Key_x0020_document" ma:index="2" nillable="true" ma:displayName="Key Document" ma:default="Yes" ma:format="Dropdown" ma:internalName="Key_x0020_document">
      <xsd:simpleType>
        <xsd:restriction base="dms:Choice">
          <xsd:enumeration value="Yes"/>
          <xsd:enumeration value="No"/>
        </xsd:restriction>
      </xsd:simpleType>
    </xsd:element>
    <xsd:element name="Document_x0020_owner" ma:index="3" nillable="true" ma:displayName="Document owner" ma:list="UserInfo" ma:SharePointGroup="0" ma:internalName="Docum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ections" ma:index="4" nillable="true" ma:displayName="Sections" ma:description="Select a Section so this document shows on the Marketing landing page correctly" ma:format="Dropdown" ma:internalName="Sections">
      <xsd:simpleType>
        <xsd:restriction base="dms:Choice">
          <xsd:enumeration value="Latest News"/>
          <xsd:enumeration value="Advertising"/>
          <xsd:enumeration value="Awards"/>
          <xsd:enumeration value="Brand"/>
          <xsd:enumeration value="Campaigns"/>
          <xsd:enumeration value="E-marketing"/>
          <xsd:enumeration value="Events"/>
          <xsd:enumeration value="External Profiles"/>
          <xsd:enumeration value="Global Standards"/>
          <xsd:enumeration value="Images"/>
          <xsd:enumeration value="Image Library"/>
          <xsd:enumeration value="Logos/Brandmark"/>
          <xsd:enumeration value="Maps"/>
          <xsd:enumeration value="Marketing Material"/>
          <xsd:enumeration value="Media Centre - PR"/>
          <xsd:enumeration value="Merchandise"/>
          <xsd:enumeration value="Pitching"/>
          <xsd:enumeration value="PR"/>
          <xsd:enumeration value="Printing - Active Mail"/>
          <xsd:enumeration value="Property Marketing"/>
          <xsd:enumeration value="Publications"/>
          <xsd:enumeration value="Social Media"/>
          <xsd:enumeration value="Team"/>
          <xsd:enumeration value="Templates"/>
          <xsd:enumeration value="TIMs"/>
          <xsd:enumeration value="Website and search engin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0ff09-4937-476e-90e3-95e7e506b6f9" elementFormDefault="qualified">
    <xsd:import namespace="http://schemas.microsoft.com/office/2006/documentManagement/types"/>
    <xsd:import namespace="http://schemas.microsoft.com/office/infopath/2007/PartnerControls"/>
    <xsd:element name="Sub_x002d_section" ma:index="5" ma:displayName="Subsection" ma:default="App Campaign" ma:description="Select a Sub-section so this document shows on Marketing landing page correctly" ma:format="Dropdown" ma:internalName="Sub_x002d_section">
      <xsd:simpleType>
        <xsd:restriction base="dms:Choice">
          <xsd:enumeration value="App Campaign"/>
          <xsd:enumeration value="Asia Pacific Campaigns"/>
          <xsd:enumeration value="Brand Docs"/>
          <xsd:enumeration value="Brochures/Capability Statements"/>
          <xsd:enumeration value="Campaign Docs"/>
          <xsd:enumeration value="Christmas/New Year Global Campaigns"/>
          <xsd:enumeration value="Corporate Advertising"/>
          <xsd:enumeration value="Costs"/>
          <xsd:enumeration value="Documents"/>
          <xsd:enumeration value="E-marketing Docs"/>
          <xsd:enumeration value="Event Case Studies"/>
          <xsd:enumeration value="Event Invitations"/>
          <xsd:enumeration value="Event Toolkit"/>
          <xsd:enumeration value="Factsheet"/>
          <xsd:enumeration value="General"/>
          <xsd:enumeration value="Global Standards Docs"/>
          <xsd:enumeration value="Guidelines"/>
          <xsd:enumeration value="HR Campaign"/>
          <xsd:enumeration value="International View"/>
          <xsd:enumeration value="JSA Logos - Commercial"/>
          <xsd:enumeration value="JSA Logos - International"/>
          <xsd:enumeration value="JSA Logos - Residential Country Department"/>
          <xsd:enumeration value="JSA Logos - Residential Development"/>
          <xsd:enumeration value="JSA Logos - Residential London Lettings"/>
          <xsd:enumeration value="JSA Logos - Residential London Sales"/>
          <xsd:enumeration value="Knight Frank Logos"/>
          <xsd:enumeration value="Magazines"/>
          <xsd:enumeration value="Media releases"/>
          <xsd:enumeration value="Newmark Grubb Knight Frank Logos"/>
          <xsd:enumeration value="Press Clippings 2011"/>
          <xsd:enumeration value="Press Clippings 2012"/>
          <xsd:enumeration value="Press Clippings 2013"/>
          <xsd:enumeration value="Preview"/>
          <xsd:enumeration value="Private View"/>
          <xsd:enumeration value="Property Advertising"/>
          <xsd:enumeration value="Property Magazines"/>
          <xsd:enumeration value="Reports"/>
          <xsd:enumeration value="Research"/>
          <xsd:enumeration value="Search Multilingual Campaign"/>
          <xsd:enumeration value="Service Line Profiles"/>
          <xsd:enumeration value="Social Media Docs"/>
          <xsd:enumeration value="Tactical Toolbox"/>
          <xsd:enumeration value="Template Docs"/>
          <xsd:enumeration value="Templates"/>
          <xsd:enumeration value="TIMs Docs"/>
          <xsd:enumeration value="URL Logos"/>
          <xsd:enumeration value="View Magazines"/>
          <xsd:enumeration value="Wealth Report"/>
          <xsd:enumeration value="Where to Invest Campaign"/>
          <xsd:enumeration value="Why Knight Frank Campaig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641ac-04dd-4f8d-9ea1-89a27845d494" elementFormDefault="qualified">
    <xsd:import namespace="http://schemas.microsoft.com/office/2006/documentManagement/types"/>
    <xsd:import namespace="http://schemas.microsoft.com/office/infopath/2007/PartnerControls"/>
    <xsd:element name="h60f5b72ca924bba89cb9ccbc3f04a18" ma:index="15" nillable="true" ma:taxonomy="true" ma:internalName="h60f5b72ca924bba89cb9ccbc3f04a18" ma:taxonomyFieldName="Service_x0020_Line" ma:displayName="Service Line" ma:default="" ma:fieldId="{160f5b72-ca92-4bba-89cb-9ccbc3f04a18}" ma:taxonomyMulti="true" ma:sspId="e9158b94-265a-4310-97ab-e53847e544f0" ma:termSetId="63f0dba2-3009-403c-af91-689496a4e3c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a61aac52a1749b0aea2cc51235a40fb" ma:index="17" nillable="true" ma:taxonomy="true" ma:internalName="da61aac52a1749b0aea2cc51235a40fb" ma:taxonomyFieldName="JobTitle1" ma:displayName="Job Role" ma:default="" ma:fieldId="{da61aac5-2a17-49b0-aea2-cc51235a40fb}" ma:sspId="e9158b94-265a-4310-97ab-e53847e544f0" ma:termSetId="eaf65738-c3fc-45ed-b978-ef554436a3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6edafdcdf3b4a6580f26d9efb2b0789" ma:index="19" nillable="true" ma:taxonomy="true" ma:internalName="i6edafdcdf3b4a6580f26d9efb2b0789" ma:taxonomyFieldName="Region" ma:displayName="Region" ma:default="" ma:fieldId="{26edafdc-df3b-4a65-80f2-6d9efb2b0789}" ma:taxonomyMulti="true" ma:sspId="e9158b94-265a-4310-97ab-e53847e544f0" ma:termSetId="cb8d5348-a08c-4de5-956c-d4efa51efe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0b71fac4747412d9337bd5d24dba6f1" ma:index="21" nillable="true" ma:taxonomy="true" ma:internalName="a0b71fac4747412d9337bd5d24dba6f1" ma:taxonomyFieldName="Country" ma:displayName="Country" ma:default="" ma:fieldId="{a0b71fac-4747-412d-9337-bd5d24dba6f1}" ma:taxonomyMulti="true" ma:sspId="e9158b94-265a-4310-97ab-e53847e544f0" ma:termSetId="b3068a78-ceac-4507-bbd8-7b322747222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ed3b8d73c0b401081f294e0e3de731a" ma:index="23" nillable="true" ma:taxonomy="true" ma:internalName="oed3b8d73c0b401081f294e0e3de731a" ma:taxonomyFieldName="OfficeLocation" ma:displayName="Office Location" ma:default="" ma:fieldId="{8ed3b8d7-3c0b-4010-81f2-94e0e3de731a}" ma:sspId="e9158b94-265a-4310-97ab-e53847e544f0" ma:termSetId="987386c1-bdde-4a2f-87fa-4a74fbec4d2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ecab50f9e74ce492b0ad86bf8e9604" ma:index="24" nillable="true" ma:taxonomy="true" ma:internalName="faecab50f9e74ce492b0ad86bf8e9604" ma:taxonomyFieldName="Division" ma:displayName="Division" ma:default="" ma:fieldId="{faecab50-f9e7-4ce4-92b0-ad86bf8e9604}" ma:taxonomyMulti="true" ma:sspId="e9158b94-265a-4310-97ab-e53847e544f0" ma:termSetId="4358cb71-ca0f-4017-bdde-99c892f6ea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5" nillable="true" ma:taxonomy="true" ma:internalName="TaxKeywordTaxHTField" ma:taxonomyFieldName="TaxKeyword" ma:displayName="Enterprise Keywords" ma:fieldId="{23f27201-bee3-471e-b2e7-b64fd8b7ca38}" ma:taxonomyMulti="true" ma:sspId="e9158b94-265a-4310-97ab-e53847e544f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7" nillable="true" ma:displayName="Taxonomy Catch All Column" ma:hidden="true" ma:list="{8a2051d4-4a2f-4c17-b268-7d7f01717533}" ma:internalName="TaxCatchAll" ma:showField="CatchAllData" ma:web="e78641ac-04dd-4f8d-9ea1-89a27845d4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35108A-BF19-478F-BAEA-95585E8B06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4B2D9C-F8E2-41AD-AADF-79347C9960B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A1DAE8F-2443-4A89-94AC-F7BFB0E19270}">
  <ds:schemaRefs>
    <ds:schemaRef ds:uri="http://schemas.microsoft.com/office/2006/metadata/properties"/>
    <ds:schemaRef ds:uri="http://schemas.microsoft.com/office/infopath/2007/PartnerControls"/>
    <ds:schemaRef ds:uri="8ab424bd-3b74-4ae4-a176-844d7a1a787d"/>
    <ds:schemaRef ds:uri="e78641ac-04dd-4f8d-9ea1-89a27845d494"/>
    <ds:schemaRef ds:uri="http://schemas.microsoft.com/sharepoint/v4"/>
    <ds:schemaRef ds:uri="e970ff09-4937-476e-90e3-95e7e506b6f9"/>
  </ds:schemaRefs>
</ds:datastoreItem>
</file>

<file path=customXml/itemProps4.xml><?xml version="1.0" encoding="utf-8"?>
<ds:datastoreItem xmlns:ds="http://schemas.openxmlformats.org/officeDocument/2006/customXml" ds:itemID="{DE0E2E8C-88A2-458D-B61F-62EFD51FF8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b424bd-3b74-4ae4-a176-844d7a1a787d"/>
    <ds:schemaRef ds:uri="e970ff09-4937-476e-90e3-95e7e506b6f9"/>
    <ds:schemaRef ds:uri="e78641ac-04dd-4f8d-9ea1-89a27845d49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212F887-BAA0-4998-A82A-B0E94C3568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TW_Memo_Template</Template>
  <TotalTime>324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template</vt:lpstr>
    </vt:vector>
  </TitlesOfParts>
  <Company>Knight Frank LLP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template</dc:title>
  <dc:creator>Erin.Liao</dc:creator>
  <cp:keywords>memo; template</cp:keywords>
  <cp:lastModifiedBy>Richard</cp:lastModifiedBy>
  <cp:revision>15</cp:revision>
  <dcterms:created xsi:type="dcterms:W3CDTF">2023-03-28T08:15:00Z</dcterms:created>
  <dcterms:modified xsi:type="dcterms:W3CDTF">2023-04-07T04:01:00Z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0x010100DDDFF89C2771DA4E89445E784D5656F4</vt:lpwstr>
  </property>
  <property fmtid="{D5CDD505-2E9C-101B-9397-08002B2CF9AE}" pid="3" name="_dlc_DocIdItemGuid">
    <vt:lpwstr>97950ca8-cd86-4e9e-a8e5-edfabc2a63d6</vt:lpwstr>
  </property>
  <property fmtid="{D5CDD505-2E9C-101B-9397-08002B2CF9AE}" pid="4" name="_dlc_DocId">
    <vt:lpwstr>INTR-27-797</vt:lpwstr>
  </property>
  <property fmtid="{D5CDD505-2E9C-101B-9397-08002B2CF9AE}" pid="5" name="_dlc_DocIdUrl">
    <vt:lpwstr>http://intranet.knightfrank.biz/_layouts/DocIdRedir.aspx?ID=INTR-27-797, INTR-27-797</vt:lpwstr>
  </property>
  <property fmtid="{D5CDD505-2E9C-101B-9397-08002B2CF9AE}" pid="6" name="OfficeLocation">
    <vt:lpwstr/>
  </property>
  <property fmtid="{D5CDD505-2E9C-101B-9397-08002B2CF9AE}" pid="7" name="TaxKeyword">
    <vt:lpwstr>886;#memo|d4959764-d5ef-4e75-bd6f-be794e676597;#431;#template|f77aa003-47d3-482b-a573-1333ed2e6e60</vt:lpwstr>
  </property>
  <property fmtid="{D5CDD505-2E9C-101B-9397-08002B2CF9AE}" pid="8" name="Division">
    <vt:lpwstr/>
  </property>
  <property fmtid="{D5CDD505-2E9C-101B-9397-08002B2CF9AE}" pid="9" name="Region">
    <vt:lpwstr/>
  </property>
  <property fmtid="{D5CDD505-2E9C-101B-9397-08002B2CF9AE}" pid="10" name="JobTitle1">
    <vt:lpwstr/>
  </property>
  <property fmtid="{D5CDD505-2E9C-101B-9397-08002B2CF9AE}" pid="11" name="Service Line">
    <vt:lpwstr/>
  </property>
  <property fmtid="{D5CDD505-2E9C-101B-9397-08002B2CF9AE}" pid="12" name="Country">
    <vt:lpwstr/>
  </property>
</Properties>
</file>